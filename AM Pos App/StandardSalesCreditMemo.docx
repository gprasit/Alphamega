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bottomFromText="142" w:vertAnchor="text" w:tblpY="1"/>
        <w:tblOverlap w:val="never"/>
        <w:tblW w:w="4990" w:type="pct"/>
        <w:tblLayout w:type="fixed"/>
        <w:tblLook w:val="04A0" w:firstRow="1" w:lastRow="0" w:firstColumn="1" w:lastColumn="0" w:noHBand="0" w:noVBand="1"/>
        <w:tblDescription w:val="Billing and shipping info table"/>
      </w:tblPr>
      <w:tblGrid>
        <w:gridCol w:w="2726"/>
        <w:gridCol w:w="2363"/>
        <w:gridCol w:w="2665"/>
        <w:gridCol w:w="2432"/>
      </w:tblGrid>
      <w:tr w:rsidR="004D7148" w:rsidTr="00DE1143" w14:paraId="1429F7B1" w14:textId="77777777">
        <w:trPr>
          <w:trHeight w:val="266"/>
        </w:trPr>
        <w:tc>
          <w:tcPr>
            <w:tcW w:w="2498" w:type="pct"/>
            <w:gridSpan w:val="2"/>
            <w:shd w:val="clear" w:color="auto" w:fill="F2F2F2" w:themeFill="background1" w:themeFillShade="F2"/>
          </w:tcPr>
          <w:sdt>
            <w:sdtPr>
              <w:rPr>
                <w:rFonts w:ascii="Cambria" w:hAnsi="Cambria"/>
                <w:b/>
                <w:bCs/>
              </w:rPr>
              <w:alias w:val="#Nav: /Header/CustomerAddress1"/>
              <w:tag w:val="#Nav: Standard_Sales_Cr_Memo_NT/60303"/>
              <w:id w:val="-554229858"/>
              <w:placeholder>
                <w:docPart w:val="E08AA961B50240E8ACF0ACB74E43D400"/>
              </w:placeholder>
              <w:dataBinding w:prefixMappings="xmlns:ns0='urn:microsoft-dynamics-nav/reports/Standard_Sales_Cr_Memo_NT/60303/'" w:xpath="/ns0:NavWordReportXmlPart[1]/ns0:Header[1]/ns0:CustomerAddress1[1]" w:storeItemID="{0876A940-1626-4191-BC66-EBF4B8B60254}"/>
              <w:text/>
            </w:sdtPr>
            <w:sdtContent>
              <w:p w:rsidRPr="004D7148" w:rsidR="004D7148" w:rsidP="004D7148" w:rsidRDefault="004D7148" w14:paraId="1CB6579F" w14:textId="77777777">
                <w:pPr>
                  <w:pStyle w:val="NoSpacing"/>
                  <w:rPr>
                    <w:rFonts w:ascii="Cambria" w:hAnsi="Cambria"/>
                    <w:b/>
                    <w:bCs/>
                  </w:rPr>
                </w:pPr>
                <w:r w:rsidRPr="004D7148">
                  <w:rPr>
                    <w:rFonts w:ascii="Cambria" w:hAnsi="Cambria"/>
                    <w:b/>
                    <w:bCs/>
                  </w:rPr>
                  <w:t>CustomerAddress1</w:t>
                </w:r>
              </w:p>
            </w:sdtContent>
          </w:sdt>
        </w:tc>
        <w:tc>
          <w:tcPr>
            <w:tcW w:w="1308" w:type="pct"/>
          </w:tcPr>
          <w:p w:rsidRPr="000D7A3F" w:rsidR="004D7148" w:rsidP="004D7148" w:rsidRDefault="00000000" w14:paraId="1A4C3AF7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No_Lbl"/>
                <w:tag w:val="#Nav: Standard_Sales_Cr_Memo_NT/60303"/>
                <w:id w:val="-2133933102"/>
                <w:placeholder>
                  <w:docPart w:val="464C17F80958481DAD0AFB1003D628D1"/>
                </w:placeholder>
                <w:dataBinding w:prefixMappings="xmlns:ns0='urn:microsoft-dynamics-nav/reports/Standard_Sales_Cr_Memo_NT/60303/'" w:xpath="/ns0:NavWordReportXmlPart[1]/ns0:Header[1]/ns0:DocumentNo_Lbl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DocumentNo_Lbl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:rsidRPr="000D7A3F" w:rsidR="004D7148" w:rsidP="004D7148" w:rsidRDefault="00000000" w14:paraId="797EE527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No"/>
                <w:tag w:val="#Nav: Standard_Sales_Cr_Memo_NT/60303"/>
                <w:id w:val="550271590"/>
                <w:placeholder>
                  <w:docPart w:val="464C17F80958481DAD0AFB1003D628D1"/>
                </w:placeholder>
                <w:dataBinding w:prefixMappings="xmlns:ns0='urn:microsoft-dynamics-nav/reports/Standard_Sales_Cr_Memo_NT/60303/'" w:xpath="/ns0:NavWordReportXmlPart[1]/ns0:Header[1]/ns0:DocumentNo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DocumentNo</w:t>
                </w:r>
                <w:proofErr w:type="spellEnd"/>
              </w:sdtContent>
            </w:sdt>
            <w:r w:rsidRPr="000D7A3F" w:rsidR="004D7148">
              <w:tab/>
            </w:r>
          </w:p>
        </w:tc>
      </w:tr>
      <w:tr w:rsidR="004D7148" w:rsidTr="00DE1143" w14:paraId="2AD0F361" w14:textId="77777777">
        <w:trPr>
          <w:trHeight w:val="258"/>
        </w:trPr>
        <w:tc>
          <w:tcPr>
            <w:tcW w:w="2498" w:type="pct"/>
            <w:gridSpan w:val="2"/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CustomerAddress2"/>
              <w:tag w:val="#Nav: Standard_Sales_Cr_Memo_NT/60303"/>
              <w:id w:val="1711760105"/>
              <w:placeholder>
                <w:docPart w:val="1A349D71FA6D4FDFA2D74F1BED2694BC"/>
              </w:placeholder>
              <w:dataBinding w:prefixMappings="xmlns:ns0='urn:microsoft-dynamics-nav/reports/Standard_Sales_Cr_Memo_NT/60303/'" w:xpath="/ns0:NavWordReportXmlPart[1]/ns0:Header[1]/ns0:CustomerAddress2[1]" w:storeItemID="{0876A940-1626-4191-BC66-EBF4B8B60254}"/>
              <w:text/>
            </w:sdtPr>
            <w:sdtContent>
              <w:p w:rsidRPr="004D7148" w:rsidR="004D7148" w:rsidP="004D7148" w:rsidRDefault="004D7148" w14:paraId="290FF1C8" w14:textId="77777777">
                <w:pPr>
                  <w:pStyle w:val="NoSpacing"/>
                  <w:rPr>
                    <w:rFonts w:ascii="Cambria" w:hAnsi="Cambria"/>
                  </w:rPr>
                </w:pPr>
                <w:r w:rsidRPr="004D7148">
                  <w:rPr>
                    <w:rFonts w:ascii="Cambria" w:hAnsi="Cambria"/>
                  </w:rPr>
                  <w:t>CustomerAddress2</w:t>
                </w:r>
              </w:p>
            </w:sdtContent>
          </w:sdt>
        </w:tc>
        <w:tc>
          <w:tcPr>
            <w:tcW w:w="1308" w:type="pct"/>
          </w:tcPr>
          <w:p w:rsidR="004D7148" w:rsidP="004D7148" w:rsidRDefault="00000000" w14:paraId="63BB4D23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Date_Lbl"/>
                <w:tag w:val="#Nav: Standard_Sales_Cr_Memo_NT/60303"/>
                <w:id w:val="771132667"/>
                <w:placeholder>
                  <w:docPart w:val="A3C7C21559C14FA4BC94C3EDD162A051"/>
                </w:placeholder>
                <w:dataBinding w:prefixMappings="xmlns:ns0='urn:microsoft-dynamics-nav/reports/Standard_Sales_Cr_Memo_NT/60303/'" w:xpath="/ns0:NavWordReportXmlPart[1]/ns0:Header[1]/ns0:DocumentDate_Lbl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DocumentDate_Lbl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:rsidR="004D7148" w:rsidP="004D7148" w:rsidRDefault="00000000" w14:paraId="238B1C7F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Date"/>
                <w:tag w:val="#Nav: Standard_Sales_Cr_Memo_NT/60303"/>
                <w:id w:val="-592015434"/>
                <w:placeholder>
                  <w:docPart w:val="76CC62E0865349E6ADE26500FEA05218"/>
                </w:placeholder>
                <w:dataBinding w:prefixMappings="xmlns:ns0='urn:microsoft-dynamics-nav/reports/Standard_Sales_Cr_Memo_NT/60303/'" w:xpath="/ns0:NavWordReportXmlPart[1]/ns0:Header[1]/ns0:DocumentDate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DocumentDate</w:t>
                </w:r>
                <w:proofErr w:type="spellEnd"/>
              </w:sdtContent>
            </w:sdt>
            <w:r w:rsidRPr="000D7A3F" w:rsidR="004D7148">
              <w:tab/>
            </w:r>
          </w:p>
        </w:tc>
      </w:tr>
      <w:tr w:rsidR="004D7148" w:rsidTr="00DE1143" w14:paraId="2CD5A5CF" w14:textId="77777777">
        <w:trPr>
          <w:trHeight w:val="312"/>
        </w:trPr>
        <w:tc>
          <w:tcPr>
            <w:tcW w:w="2498" w:type="pct"/>
            <w:gridSpan w:val="2"/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CustomerAddress3"/>
              <w:tag w:val="#Nav: Standard_Sales_Cr_Memo_NT/60303"/>
              <w:id w:val="-1973813009"/>
              <w:placeholder>
                <w:docPart w:val="1827C1242FF446C3924391CED37FDAD7"/>
              </w:placeholder>
              <w:dataBinding w:prefixMappings="xmlns:ns0='urn:microsoft-dynamics-nav/reports/Standard_Sales_Cr_Memo_NT/60303/'" w:xpath="/ns0:NavWordReportXmlPart[1]/ns0:Header[1]/ns0:CustomerAddress3[1]" w:storeItemID="{0876A940-1626-4191-BC66-EBF4B8B60254}"/>
              <w:text/>
            </w:sdtPr>
            <w:sdtContent>
              <w:p w:rsidRPr="00AE6C0A" w:rsidR="004D7148" w:rsidP="004D7148" w:rsidRDefault="004D7148" w14:paraId="2D158F68" w14:textId="77777777">
                <w:pPr>
                  <w:pStyle w:val="NoSpacing"/>
                </w:pPr>
                <w:r w:rsidRPr="004D7148">
                  <w:rPr>
                    <w:rFonts w:ascii="Cambria" w:hAnsi="Cambria"/>
                  </w:rPr>
                  <w:t>CustomerAddress3</w:t>
                </w:r>
              </w:p>
            </w:sdtContent>
          </w:sdt>
        </w:tc>
        <w:tc>
          <w:tcPr>
            <w:tcW w:w="1308" w:type="pct"/>
          </w:tcPr>
          <w:p w:rsidR="004D7148" w:rsidP="004D7148" w:rsidRDefault="00000000" w14:paraId="2F2B40FB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BilltoCustomerNo_Lbl"/>
                <w:tag w:val="#Nav: Standard_Sales_Cr_Memo_NT/60303"/>
                <w:id w:val="-1988236292"/>
                <w:placeholder>
                  <w:docPart w:val="2BDF075CEB904E4EA9C4A7DC666D5FB8"/>
                </w:placeholder>
                <w:dataBinding w:prefixMappings="xmlns:ns0='urn:microsoft-dynamics-nav/reports/Standard_Sales_Cr_Memo_NT/60303/'" w:xpath="/ns0:NavWordReportXmlPart[1]/ns0:Header[1]/ns0:BilltoCustomerNo_Lbl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BilltoCustomerNo_Lbl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:rsidR="004D7148" w:rsidP="004D7148" w:rsidRDefault="00000000" w14:paraId="29689981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BilltoCustumerNo"/>
                <w:tag w:val="#Nav: Standard_Sales_Cr_Memo_NT/60303"/>
                <w:id w:val="-1799375695"/>
                <w:placeholder>
                  <w:docPart w:val="D0733650C76043A2B5EAE34B59F8326F"/>
                </w:placeholder>
                <w:dataBinding w:prefixMappings="xmlns:ns0='urn:microsoft-dynamics-nav/reports/Standard_Sales_Cr_Memo_NT/60303/'" w:xpath="/ns0:NavWordReportXmlPart[1]/ns0:Header[1]/ns0:BilltoCustumerNo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BilltoCustumerNo</w:t>
                </w:r>
                <w:proofErr w:type="spellEnd"/>
              </w:sdtContent>
            </w:sdt>
            <w:r w:rsidRPr="000D7A3F" w:rsidR="004D7148">
              <w:tab/>
            </w:r>
          </w:p>
        </w:tc>
      </w:tr>
      <w:tr w:rsidR="004D7148" w:rsidTr="00DE1143" w14:paraId="1866D46D" w14:textId="77777777">
        <w:trPr>
          <w:trHeight w:val="312"/>
        </w:trPr>
        <w:tc>
          <w:tcPr>
            <w:tcW w:w="2498" w:type="pct"/>
            <w:gridSpan w:val="2"/>
            <w:shd w:val="clear" w:color="auto" w:fill="F2F2F2" w:themeFill="background1" w:themeFillShade="F2"/>
          </w:tcPr>
          <w:p w:rsidRPr="00AE6C0A" w:rsidR="004D7148" w:rsidP="004D7148" w:rsidRDefault="00000000" w14:paraId="1B46B5AB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CompanyAddress4"/>
                <w:tag w:val="#Nav: Standard_Sales_Cr_Memo_NT/60303"/>
                <w:id w:val="-436979860"/>
                <w:placeholder>
                  <w:docPart w:val="3CE30F757FF94E788A9C333EB77F9A78"/>
                </w:placeholder>
                <w:dataBinding w:prefixMappings="xmlns:ns0='urn:microsoft-dynamics-nav/reports/Standard_Sales_Cr_Memo_NT/60303/'" w:xpath="/ns0:NavWordReportXmlPart[1]/ns0:Header[1]/ns0:CompanyAddress4[1]" w:storeItemID="{0876A940-1626-4191-BC66-EBF4B8B60254}"/>
                <w:text/>
              </w:sdtPr>
              <w:sdtContent>
                <w:r w:rsidRPr="004D7148" w:rsidR="004D7148">
                  <w:rPr>
                    <w:rFonts w:ascii="Cambria" w:hAnsi="Cambria"/>
                  </w:rPr>
                  <w:t>CompanyAddress4</w:t>
                </w:r>
              </w:sdtContent>
            </w:sdt>
            <w:r w:rsidRPr="00AE6C0A" w:rsidR="004D7148">
              <w:tab/>
            </w:r>
          </w:p>
        </w:tc>
        <w:tc>
          <w:tcPr>
            <w:tcW w:w="1308" w:type="pct"/>
            <w:vMerge w:val="restart"/>
          </w:tcPr>
          <w:p w:rsidR="004D7148" w:rsidP="00F41989" w:rsidRDefault="00000000" w14:paraId="418FAFDB" w14:textId="77777777">
            <w:pPr>
              <w:pStyle w:val="NoSpacing"/>
              <w:tabs>
                <w:tab w:val="right" w:pos="2446"/>
              </w:tabs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alias w:val="#Nav: /Header/CurrencyLbl"/>
                <w:tag w:val="#Nav: Standard_Sales_Cr_Memo_NT/60303"/>
                <w:id w:val="-1661382810"/>
                <w:placeholder>
                  <w:docPart w:val="7BF811DFCFCB4226ABC654ACB82EDF78"/>
                </w:placeholder>
                <w:dataBinding w:prefixMappings="xmlns:ns0='urn:microsoft-dynamics-nav/reports/Standard_Sales_Cr_Memo_NT/60303/'" w:xpath="/ns0:NavWordReportXmlPart[1]/ns0:Header[1]/ns0:CurrencyLbl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CurrencyLbl</w:t>
                </w:r>
                <w:proofErr w:type="spellEnd"/>
              </w:sdtContent>
            </w:sdt>
            <w:r w:rsidR="00F41989">
              <w:rPr>
                <w:rFonts w:ascii="Cambria" w:hAnsi="Cambria"/>
              </w:rPr>
              <w:tab/>
            </w:r>
          </w:p>
          <w:sdt>
            <w:sdtPr>
              <w:rPr>
                <w:rFonts w:ascii="Cambria" w:hAnsi="Cambria"/>
              </w:rPr>
              <w:alias w:val="#Nav: /Header/AppliesToDocument_Lbl"/>
              <w:tag w:val="#Nav: Standard_Sales_Cr_Memo_NT/60303"/>
              <w:id w:val="-2135636174"/>
              <w:placeholder>
                <w:docPart w:val="2F5B04C7E3664142A8852D0D55F2E9E9"/>
              </w:placeholder>
              <w:dataBinding w:prefixMappings="xmlns:ns0='urn:microsoft-dynamics-nav/reports/Standard_Sales_Cr_Memo_NT/60303/'" w:xpath="/ns0:NavWordReportXmlPart[1]/ns0:Header[1]/ns0:AppliesToDocument_Lbl[1]" w:storeItemID="{0876A940-1626-4191-BC66-EBF4B8B60254}"/>
              <w:text/>
            </w:sdtPr>
            <w:sdtContent>
              <w:p w:rsidR="00F41989" w:rsidP="00F41989" w:rsidRDefault="00F41989" w14:paraId="02B40ED5" w14:textId="18311695">
                <w:pPr>
                  <w:pStyle w:val="NoSpacing"/>
                  <w:tabs>
                    <w:tab w:val="right" w:pos="2446"/>
                  </w:tabs>
                </w:pPr>
                <w:r w:rsidRPr="00555721">
                  <w:rPr>
                    <w:rFonts w:ascii="Cambria" w:hAnsi="Cambria"/>
                    <w:lang w:val="da-DK"/>
                  </w:rPr>
                  <w:t>AppliesToDocument_Lbl</w:t>
                </w:r>
              </w:p>
            </w:sdtContent>
          </w:sdt>
        </w:tc>
        <w:tc>
          <w:tcPr>
            <w:tcW w:w="1194" w:type="pct"/>
            <w:vMerge w:val="restart"/>
          </w:tcPr>
          <w:p w:rsidR="004D7148" w:rsidP="00F41989" w:rsidRDefault="00000000" w14:paraId="3F49A29D" w14:textId="77777777">
            <w:pPr>
              <w:pStyle w:val="NoSpacing"/>
              <w:tabs>
                <w:tab w:val="right" w:pos="2214"/>
              </w:tabs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alias w:val="#Nav: /Header/CurrSymbolHeader"/>
                <w:tag w:val="#Nav: Standard_Sales_Cr_Memo_NT/60303"/>
                <w:id w:val="1699896830"/>
                <w:placeholder>
                  <w:docPart w:val="83B8141935BC41ED8A1BA40D1B44C0E2"/>
                </w:placeholder>
                <w:dataBinding w:prefixMappings="xmlns:ns0='urn:microsoft-dynamics-nav/reports/Standard_Sales_Cr_Memo_NT/60303/'" w:xpath="/ns0:NavWordReportXmlPart[1]/ns0:Header[1]/ns0:CurrSymbolHeader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CurrSymbolHeader</w:t>
                </w:r>
                <w:proofErr w:type="spellEnd"/>
              </w:sdtContent>
            </w:sdt>
            <w:r w:rsidR="00F41989">
              <w:rPr>
                <w:rFonts w:ascii="Cambria" w:hAnsi="Cambria"/>
              </w:rPr>
              <w:tab/>
            </w:r>
          </w:p>
          <w:sdt>
            <w:sdtPr>
              <w:rPr>
                <w:rFonts w:ascii="Cambria" w:hAnsi="Cambria"/>
              </w:rPr>
              <w:alias w:val="#Nav: /Header/AppliesToDocument"/>
              <w:tag w:val="#Nav: Standard_Sales_Cr_Memo_NT/60303"/>
              <w:id w:val="508264227"/>
              <w:placeholder>
                <w:docPart w:val="0DEAF9523E704611B629F6F46DD2064C"/>
              </w:placeholder>
              <w:dataBinding w:prefixMappings="xmlns:ns0='urn:microsoft-dynamics-nav/reports/Standard_Sales_Cr_Memo_NT/60303/'" w:xpath="/ns0:NavWordReportXmlPart[1]/ns0:Header[1]/ns0:AppliesToDocument[1]" w:storeItemID="{0876A940-1626-4191-BC66-EBF4B8B60254}"/>
              <w:text/>
            </w:sdtPr>
            <w:sdtContent>
              <w:p w:rsidR="00F41989" w:rsidP="00F41989" w:rsidRDefault="00F41989" w14:paraId="50A9AD36" w14:textId="5883E807">
                <w:pPr>
                  <w:pStyle w:val="NoSpacing"/>
                  <w:tabs>
                    <w:tab w:val="right" w:pos="2214"/>
                  </w:tabs>
                </w:pPr>
                <w:r w:rsidRPr="00555721">
                  <w:rPr>
                    <w:rFonts w:ascii="Cambria" w:hAnsi="Cambria"/>
                    <w:lang w:val="da-DK"/>
                  </w:rPr>
                  <w:t>AppliesToDocument</w:t>
                </w:r>
              </w:p>
            </w:sdtContent>
          </w:sdt>
        </w:tc>
      </w:tr>
      <w:tr w:rsidR="004D7148" w:rsidTr="00DE1143" w14:paraId="51BC583C" w14:textId="77777777">
        <w:trPr>
          <w:trHeight w:val="447"/>
        </w:trPr>
        <w:tc>
          <w:tcPr>
            <w:tcW w:w="1338" w:type="pct"/>
            <w:shd w:val="clear" w:color="auto" w:fill="F2F2F2" w:themeFill="background1" w:themeFillShade="F2"/>
          </w:tcPr>
          <w:p w:rsidR="004D7148" w:rsidP="004D7148" w:rsidRDefault="00000000" w14:paraId="3BF021FB" w14:textId="77777777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VATRegistrationNo_Lbl"/>
                <w:tag w:val="#Nav: Standard_Sales_Cr_Memo_NT/60303"/>
                <w:id w:val="1048724019"/>
                <w:placeholder>
                  <w:docPart w:val="216F6AA8C0784FA2B90B123872AF873A"/>
                </w:placeholder>
                <w:dataBinding w:prefixMappings="xmlns:ns0='urn:microsoft-dynamics-nav/reports/Standard_Sales_Cr_Memo_NT/60303/'" w:xpath="/ns0:NavWordReportXmlPart[1]/ns0:Header[1]/ns0:VATRegistrationNo_Lbl[1]" w:storeItemID="{0876A940-1626-4191-BC66-EBF4B8B60254}"/>
                <w:text/>
              </w:sdtPr>
              <w:sdtContent>
                <w:proofErr w:type="spellStart"/>
                <w:r w:rsidRPr="004D7148" w:rsidR="004D7148">
                  <w:rPr>
                    <w:rFonts w:ascii="Cambria" w:hAnsi="Cambria"/>
                  </w:rPr>
                  <w:t>VATRegistrationNo_Lbl</w:t>
                </w:r>
                <w:proofErr w:type="spellEnd"/>
              </w:sdtContent>
            </w:sdt>
            <w:r w:rsidRPr="00AE6C0A" w:rsidR="004D7148">
              <w:tab/>
            </w:r>
          </w:p>
        </w:tc>
        <w:tc>
          <w:tcPr>
            <w:tcW w:w="1160" w:type="pct"/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VATRegistrationNo"/>
              <w:tag w:val="#Nav: Standard_Sales_Cr_Memo_NT/60303"/>
              <w:id w:val="1168142676"/>
              <w:placeholder>
                <w:docPart w:val="FD2C21F74D004B8A96B1293AF32FA406"/>
              </w:placeholder>
              <w:dataBinding w:prefixMappings="xmlns:ns0='urn:microsoft-dynamics-nav/reports/Standard_Sales_Cr_Memo_NT/60303/'" w:xpath="/ns0:NavWordReportXmlPart[1]/ns0:Header[1]/ns0:VATRegistrationNo[1]" w:storeItemID="{0876A940-1626-4191-BC66-EBF4B8B60254}"/>
              <w:text/>
            </w:sdtPr>
            <w:sdtContent>
              <w:p w:rsidRPr="00AE6C0A" w:rsidR="004D7148" w:rsidP="004D7148" w:rsidRDefault="004D7148" w14:paraId="06545F7F" w14:textId="77777777">
                <w:pPr>
                  <w:pStyle w:val="NoSpacing"/>
                </w:pPr>
                <w:proofErr w:type="spellStart"/>
                <w:r w:rsidRPr="004D7148">
                  <w:rPr>
                    <w:rFonts w:ascii="Cambria" w:hAnsi="Cambria"/>
                  </w:rPr>
                  <w:t>VATRegistrationNo</w:t>
                </w:r>
                <w:proofErr w:type="spellEnd"/>
              </w:p>
            </w:sdtContent>
          </w:sdt>
        </w:tc>
        <w:tc>
          <w:tcPr>
            <w:tcW w:w="1308" w:type="pct"/>
            <w:vMerge/>
          </w:tcPr>
          <w:p w:rsidR="004D7148" w:rsidP="004D7148" w:rsidRDefault="004D7148" w14:paraId="6DE03F49" w14:textId="77777777">
            <w:pPr>
              <w:pStyle w:val="NoSpacing"/>
            </w:pPr>
          </w:p>
        </w:tc>
        <w:tc>
          <w:tcPr>
            <w:tcW w:w="1194" w:type="pct"/>
            <w:vMerge/>
          </w:tcPr>
          <w:p w:rsidR="004D7148" w:rsidP="004D7148" w:rsidRDefault="004D7148" w14:paraId="4EE8BD8B" w14:textId="77777777">
            <w:pPr>
              <w:pStyle w:val="NoSpacing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InvoiceTable"/>
        <w:tblW w:w="4938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E0" w:firstRow="1" w:lastRow="1" w:firstColumn="1" w:lastColumn="0" w:noHBand="0" w:noVBand="1"/>
        <w:tblDescription w:val="Billing and shipping info table"/>
      </w:tblPr>
      <w:tblGrid>
        <w:gridCol w:w="4247"/>
        <w:gridCol w:w="1418"/>
        <w:gridCol w:w="1277"/>
        <w:gridCol w:w="1277"/>
        <w:gridCol w:w="1851"/>
      </w:tblGrid>
      <w:tr w:rsidRPr="00AE6C0A" w:rsidR="00BA7A9F" w:rsidTr="0063217C" w14:paraId="220E84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  <w:tblHeader/>
        </w:trPr>
        <w:sdt>
          <w:sdtPr>
            <w:alias w:val="#Nav: /Header/Line/Description_Line_Lbl"/>
            <w:tag w:val="#Nav: Standard_Sales_Cr_Memo_NT/60303"/>
            <w:id w:val="1706673725"/>
            <w:placeholder>
              <w:docPart w:val="FDB385B2307E43D988C9EF2D1763BF48"/>
            </w:placeholder>
            <w:dataBinding w:prefixMappings="xmlns:ns0='urn:microsoft-dynamics-nav/reports/Standard_Sales_Cr_Memo_NT/60303/'" w:xpath="/ns0:NavWordReportXmlPart[1]/ns0:Header[1]/ns0:Line[1]/ns0:Description_Line_Lbl[1]" w:storeItemID="{0876A940-1626-4191-BC66-EBF4B8B60254}"/>
            <w:text/>
          </w:sdtPr>
          <w:sdtContent>
            <w:tc>
              <w:tcPr>
                <w:tcW w:w="2109" w:type="pct"/>
                <w:shd w:val="clear" w:color="auto" w:fill="000000" w:themeFill="text1"/>
              </w:tcPr>
              <w:p w:rsidRPr="00AE6C0A" w:rsidR="00BA7A9F" w:rsidP="005A5EED" w:rsidRDefault="00BA7A9F" w14:paraId="3FB3886E" w14:textId="77777777">
                <w:r w:rsidRPr="00AE6C0A">
                  <w:t>Description_Line_Lbl</w:t>
                </w:r>
              </w:p>
            </w:tc>
          </w:sdtContent>
        </w:sdt>
        <w:sdt>
          <w:sdtPr>
            <w:alias w:val="#Nav: /Header/Line/Qty_Line_Lbl"/>
            <w:tag w:val="#Nav: Standard_Sales_Cr_Memo_NT/60303"/>
            <w:id w:val="1416355426"/>
            <w:placeholder>
              <w:docPart w:val="FDB385B2307E43D988C9EF2D1763BF48"/>
            </w:placeholder>
            <w:dataBinding w:prefixMappings="xmlns:ns0='urn:microsoft-dynamics-nav/reports/Standard_Sales_Cr_Memo_NT/60303/'" w:xpath="/ns0:NavWordReportXmlPart[1]/ns0:Header[1]/ns0:Line[1]/ns0:Qty_Line_Lbl[1]" w:storeItemID="{0876A940-1626-4191-BC66-EBF4B8B60254}"/>
            <w:text/>
          </w:sdtPr>
          <w:sdtContent>
            <w:tc>
              <w:tcPr>
                <w:tcW w:w="704" w:type="pct"/>
                <w:shd w:val="clear" w:color="auto" w:fill="000000" w:themeFill="text1"/>
              </w:tcPr>
              <w:p w:rsidRPr="00AE6C0A" w:rsidR="00BA7A9F" w:rsidP="002316FF" w:rsidRDefault="00BA7A9F" w14:paraId="6585B0AF" w14:textId="77777777">
                <w:pPr>
                  <w:jc w:val="right"/>
                </w:pPr>
                <w:r w:rsidRPr="00AE6C0A">
                  <w:t>Qty_Line_Lbl</w:t>
                </w:r>
              </w:p>
            </w:tc>
          </w:sdtContent>
        </w:sdt>
        <w:sdt>
          <w:sdtPr>
            <w:alias w:val="#Nav: /Header/Line/UPrice_Lbl"/>
            <w:tag w:val="#Nav: Standard_Sales_Cr_Memo_NT/60303"/>
            <w:id w:val="2065677124"/>
            <w:placeholder>
              <w:docPart w:val="FDB385B2307E43D988C9EF2D1763BF48"/>
            </w:placeholder>
            <w:dataBinding w:prefixMappings="xmlns:ns0='urn:microsoft-dynamics-nav/reports/Standard_Sales_Cr_Memo_NT/60303/'" w:xpath="/ns0:NavWordReportXmlPart[1]/ns0:Header[1]/ns0:Line[1]/ns0:UPrice_Lbl[1]" w:storeItemID="{0876A940-1626-4191-BC66-EBF4B8B60254}"/>
            <w:text/>
          </w:sdtPr>
          <w:sdtContent>
            <w:tc>
              <w:tcPr>
                <w:tcW w:w="634" w:type="pct"/>
                <w:shd w:val="clear" w:color="auto" w:fill="000000" w:themeFill="text1"/>
              </w:tcPr>
              <w:p w:rsidRPr="00AE6C0A" w:rsidR="00BA7A9F" w:rsidP="005A5EED" w:rsidRDefault="00BA7A9F" w14:paraId="54D829C7" w14:textId="77777777">
                <w:pPr>
                  <w:jc w:val="right"/>
                </w:pPr>
                <w:r w:rsidRPr="00AE6C0A">
                  <w:t>UPrice_Lbl</w:t>
                </w:r>
              </w:p>
            </w:tc>
          </w:sdtContent>
        </w:sdt>
        <w:sdt>
          <w:sdtPr>
            <w:alias w:val="#Nav: /Header/Line/VATP_LN_C"/>
            <w:tag w:val="#Nav: Standard_Sales_Cr_Memo_NT/60303"/>
            <w:id w:val="-393898937"/>
            <w:placeholder>
              <w:docPart w:val="FDB385B2307E43D988C9EF2D1763BF48"/>
            </w:placeholder>
            <w:dataBinding w:prefixMappings="xmlns:ns0='urn:microsoft-dynamics-nav/reports/Standard_Sales_Cr_Memo_NT/60303/'" w:xpath="/ns0:NavWordReportXmlPart[1]/ns0:Header[1]/ns0:Line[1]/ns0:VATP_LN_C[1]" w:storeItemID="{0876A940-1626-4191-BC66-EBF4B8B60254}"/>
            <w:text/>
          </w:sdtPr>
          <w:sdtContent>
            <w:tc>
              <w:tcPr>
                <w:tcW w:w="634" w:type="pct"/>
                <w:shd w:val="clear" w:color="auto" w:fill="000000" w:themeFill="text1"/>
              </w:tcPr>
              <w:p w:rsidRPr="00AE6C0A" w:rsidR="00BA7A9F" w:rsidP="002316FF" w:rsidRDefault="00BA7A9F" w14:paraId="03C788F8" w14:textId="77777777">
                <w:pPr>
                  <w:jc w:val="right"/>
                </w:pPr>
                <w:r w:rsidRPr="00AE6C0A">
                  <w:t>VATP_LN_C</w:t>
                </w:r>
              </w:p>
            </w:tc>
          </w:sdtContent>
        </w:sdt>
        <w:sdt>
          <w:sdtPr>
            <w:alias w:val="#Nav: /Header/Line/LineAmt_Ln_Lbl"/>
            <w:tag w:val="#Nav: Standard_Sales_Cr_Memo_NT/60303"/>
            <w:id w:val="1738978800"/>
            <w:placeholder>
              <w:docPart w:val="FDB385B2307E43D988C9EF2D1763BF48"/>
            </w:placeholder>
            <w:dataBinding w:prefixMappings="xmlns:ns0='urn:microsoft-dynamics-nav/reports/Standard_Sales_Cr_Memo_NT/60303/'" w:xpath="/ns0:NavWordReportXmlPart[1]/ns0:Header[1]/ns0:Line[1]/ns0:LineAmt_Ln_Lbl[1]" w:storeItemID="{0876A940-1626-4191-BC66-EBF4B8B60254}"/>
            <w:text/>
          </w:sdtPr>
          <w:sdtContent>
            <w:tc>
              <w:tcPr>
                <w:tcW w:w="919" w:type="pct"/>
                <w:shd w:val="clear" w:color="auto" w:fill="000000" w:themeFill="text1"/>
              </w:tcPr>
              <w:p w:rsidRPr="00AE6C0A" w:rsidR="00BA7A9F" w:rsidP="005A5EED" w:rsidRDefault="00BA7A9F" w14:paraId="18DE451F" w14:textId="77777777">
                <w:pPr>
                  <w:jc w:val="right"/>
                </w:pPr>
                <w:r w:rsidRPr="00AE6C0A">
                  <w:t>LineAmt_Ln_Lbl</w:t>
                </w:r>
              </w:p>
            </w:tc>
          </w:sdtContent>
        </w:sdt>
      </w:tr>
      <w:sdt>
        <w:sdtPr>
          <w:rPr>
            <w:color w:val="auto"/>
            <w:sz w:val="22"/>
            <w:szCs w:val="22"/>
          </w:rPr>
          <w:alias w:val="#Nav: /Header/Line"/>
          <w:tag w:val="#Nav: Standard_Sales_Cr_Memo_NT/60303"/>
          <w:id w:val="-636724272"/>
          <w15:dataBinding w:prefixMappings="xmlns:ns0='urn:microsoft-dynamics-nav/reports/Standard_Sales_Cr_Memo_NT/60303/'" w:xpath="/ns0:NavWordReportXmlPart[1]/ns0:Header[1]/ns0:Line" w:storeItemID="{0876A940-1626-4191-BC66-EBF4B8B60254}"/>
          <w15:repeatingSection/>
        </w:sdtPr>
        <w:sdtContent>
          <w:sdt>
            <w:sdtPr>
              <w:rPr>
                <w:color w:val="auto"/>
                <w:sz w:val="22"/>
                <w:szCs w:val="22"/>
              </w:rPr>
              <w:id w:val="640075675"/>
              <w:placeholder>
                <w:docPart w:val="24C20FDB4BE84C60BD1CB5CF0A4B654D"/>
              </w:placeholder>
              <w15:repeatingSectionItem/>
            </w:sdtPr>
            <w:sdtContent>
              <w:tr w:rsidR="00BA7A9F" w:rsidTr="0063217C" w14:paraId="6445E2D8" w14:textId="77777777">
                <w:trPr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trPr>
                <w:sdt>
                  <w:sdtPr>
                    <w:rPr>
                      <w:color w:val="auto"/>
                      <w:sz w:val="22"/>
                      <w:szCs w:val="22"/>
                    </w:rPr>
                    <w:alias w:val="#Nav: /Header/Line/Description_Line"/>
                    <w:tag w:val="#Nav: Standard_Sales_Cr_Memo_NT/60303"/>
                    <w:id w:val="1221794070"/>
                    <w:placeholder>
                      <w:docPart w:val="832A756BCF144DD4AB020A6564B024DC"/>
                    </w:placeholder>
                    <w:dataBinding w:prefixMappings="xmlns:ns0='urn:microsoft-dynamics-nav/reports/Standard_Sales_Cr_Memo_NT/60303/'" w:xpath="/ns0:NavWordReportXmlPart[1]/ns0:Header[1]/ns0:Line[1]/ns0:Description_Line[1]" w:storeItemID="{0876A940-1626-4191-BC66-EBF4B8B60254}"/>
                    <w:text/>
                  </w:sdtPr>
                  <w:sdtEndPr>
                    <w:rPr>
                      <w:color w:val="595959" w:themeColor="text1" w:themeTint="A6"/>
                      <w:sz w:val="20"/>
                      <w:szCs w:val="20"/>
                    </w:rPr>
                  </w:sdtEndPr>
                  <w:sdtContent>
                    <w:tc>
                      <w:tcPr>
                        <w:tcW w:w="2109" w:type="pct"/>
                        <w:tcBorders>
                          <w:bottom w:val="none" w:color="auto" w:sz="0" w:space="0"/>
                        </w:tcBorders>
                      </w:tcPr>
                      <w:p w:rsidR="00BA7A9F" w:rsidP="002D2875" w:rsidRDefault="00BA7A9F" w14:paraId="21FD7B2A" w14:textId="77777777">
                        <w:r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_Memo_NT/60303"/>
                    <w:id w:val="303746202"/>
                    <w:placeholder>
                      <w:docPart w:val="B81416D690B645F88C01418DDFE298C2"/>
                    </w:placeholder>
                    <w:dataBinding w:prefixMappings="xmlns:ns0='urn:microsoft-dynamics-nav/reports/Standard_Sales_Cr_Memo_NT/60303/'" w:xpath="/ns0:NavWordReportXmlPart[1]/ns0:Header[1]/ns0:Line[1]/ns0:Quantity_Line[1]" w:storeItemID="{0876A940-1626-4191-BC66-EBF4B8B60254}"/>
                    <w:text/>
                  </w:sdtPr>
                  <w:sdtContent>
                    <w:tc>
                      <w:tcPr>
                        <w:tcW w:w="704" w:type="pct"/>
                        <w:tcBorders>
                          <w:bottom w:val="none" w:color="auto" w:sz="0" w:space="0"/>
                        </w:tcBorders>
                      </w:tcPr>
                      <w:p w:rsidR="00BA7A9F" w:rsidP="001506EA" w:rsidRDefault="00BA7A9F" w14:paraId="146AC63D" w14:textId="77777777">
                        <w:pPr>
                          <w:jc w:val="right"/>
                        </w:pPr>
                        <w:r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_Memo_NT/60303"/>
                    <w:id w:val="600773889"/>
                    <w:placeholder>
                      <w:docPart w:val="447A7CDA4DAF43599E286D875B6F6B1D"/>
                    </w:placeholder>
                    <w:dataBinding w:prefixMappings="xmlns:ns0='urn:microsoft-dynamics-nav/reports/Standard_Sales_Cr_Memo_NT/60303/'" w:xpath="/ns0:NavWordReportXmlPart[1]/ns0:Header[1]/ns0:Line[1]/ns0:UnitPrice[1]" w:storeItemID="{0876A940-1626-4191-BC66-EBF4B8B60254}"/>
                    <w:text/>
                  </w:sdtPr>
                  <w:sdtContent>
                    <w:tc>
                      <w:tcPr>
                        <w:tcW w:w="634" w:type="pct"/>
                        <w:tcBorders>
                          <w:bottom w:val="none" w:color="auto" w:sz="0" w:space="0"/>
                        </w:tcBorders>
                      </w:tcPr>
                      <w:p w:rsidR="00BA7A9F" w:rsidP="001506EA" w:rsidRDefault="00BA7A9F" w14:paraId="5F43CCAD" w14:textId="77777777">
                        <w:pPr>
                          <w:jc w:val="right"/>
                        </w:pPr>
                        <w:r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_Memo_NT/60303"/>
                    <w:id w:val="-1558391366"/>
                    <w:placeholder>
                      <w:docPart w:val="FDB385B2307E43D988C9EF2D1763BF48"/>
                    </w:placeholder>
                    <w:dataBinding w:prefixMappings="xmlns:ns0='urn:microsoft-dynamics-nav/reports/Standard_Sales_Cr_Memo_NT/60303/'" w:xpath="/ns0:NavWordReportXmlPart[1]/ns0:Header[1]/ns0:Line[1]/ns0:VATPct_Line[1]" w:storeItemID="{0876A940-1626-4191-BC66-EBF4B8B60254}"/>
                    <w:text/>
                  </w:sdtPr>
                  <w:sdtContent>
                    <w:tc>
                      <w:tcPr>
                        <w:tcW w:w="634" w:type="pct"/>
                        <w:tcBorders>
                          <w:bottom w:val="none" w:color="auto" w:sz="0" w:space="0"/>
                        </w:tcBorders>
                      </w:tcPr>
                      <w:p w:rsidR="00BA7A9F" w:rsidP="001506EA" w:rsidRDefault="00BA7A9F" w14:paraId="471003BB" w14:textId="77777777">
                        <w:pPr>
                          <w:jc w:val="right"/>
                        </w:pPr>
                        <w:proofErr w:type="spellStart"/>
                        <w: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_Memo_NT/60303"/>
                    <w:id w:val="-524715619"/>
                    <w:placeholder>
                      <w:docPart w:val="B81416D690B645F88C01418DDFE298C2"/>
                    </w:placeholder>
                    <w:dataBinding w:prefixMappings="xmlns:ns0='urn:microsoft-dynamics-nav/reports/Standard_Sales_Cr_Memo_NT/60303/'" w:xpath="/ns0:NavWordReportXmlPart[1]/ns0:Header[1]/ns0:Line[1]/ns0:LineAmount_Line[1]" w:storeItemID="{0876A940-1626-4191-BC66-EBF4B8B60254}"/>
                    <w:text/>
                  </w:sdtPr>
                  <w:sdtContent>
                    <w:tc>
                      <w:tcPr>
                        <w:tcW w:w="919" w:type="pct"/>
                        <w:tcBorders>
                          <w:bottom w:val="none" w:color="auto" w:sz="0" w:space="0"/>
                        </w:tcBorders>
                      </w:tcPr>
                      <w:p w:rsidR="00BA7A9F" w:rsidP="001506EA" w:rsidRDefault="00BA7A9F" w14:paraId="4C6BF294" w14:textId="77777777">
                        <w:pPr>
                          <w:jc w:val="right"/>
                        </w:pPr>
                        <w:r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pPr w:leftFromText="180" w:rightFromText="180" w:vertAnchor="text" w:horzAnchor="margin" w:tblpY="7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37"/>
        <w:gridCol w:w="4869"/>
      </w:tblGrid>
      <w:tr w:rsidR="0063217C" w:rsidTr="001A7218" w14:paraId="7C39E283" w14:textId="77777777">
        <w:trPr>
          <w:trHeight w:val="2399"/>
        </w:trPr>
        <w:tc>
          <w:tcPr>
            <w:tcW w:w="5332" w:type="dxa"/>
          </w:tcPr>
          <w:tbl>
            <w:tblPr>
              <w:tblStyle w:val="TableGridLight"/>
              <w:tblW w:w="527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ook w:val="0480" w:firstRow="0" w:lastRow="0" w:firstColumn="1" w:lastColumn="0" w:noHBand="0" w:noVBand="1"/>
              <w:tblDescription w:val="Invoice totals"/>
            </w:tblPr>
            <w:tblGrid>
              <w:gridCol w:w="1625"/>
              <w:gridCol w:w="1226"/>
              <w:gridCol w:w="1139"/>
              <w:gridCol w:w="1116"/>
            </w:tblGrid>
            <w:tr w:rsidR="00580B78" w:rsidTr="0063217C" w14:paraId="28F9F14F" w14:textId="77777777">
              <w:sdt>
                <w:sdtPr>
                  <w:rPr>
                    <w:color w:val="FFFFFF" w:themeColor="background1"/>
                    <w:sz w:val="18"/>
                    <w:szCs w:val="18"/>
                  </w:rPr>
                  <w:alias w:val="#Nav: /Header/VATAmountLine/VATIdentifier2_Lbl"/>
                  <w:tag w:val="#Nav: Standard_Sales_Cr_Memo_NT/60303"/>
                  <w:id w:val="-1960792570"/>
                  <w:placeholder>
                    <w:docPart w:val="D1DE9573CBEC414595E0D4FCC89D3C3B"/>
                  </w:placeholder>
                  <w:dataBinding w:prefixMappings="xmlns:ns0='urn:microsoft-dynamics-nav/reports/Standard_Sales_Cr_Memo_NT/60303/'" w:xpath="/ns0:NavWordReportXmlPart[1]/ns0:Header[1]/ns0:VATAmountLine[1]/ns0:VATIdentifier2_Lbl[1]" w:storeItemID="{7C7433B3-ECD2-456D-997B-0176FA873445}"/>
                  <w:text/>
                </w:sdtPr>
                <w:sdtContent>
                  <w:tc>
                    <w:tcPr>
                      <w:tcW w:w="1541" w:type="pct"/>
                      <w:shd w:val="clear" w:color="auto" w:fill="000000" w:themeFill="text1"/>
                    </w:tcPr>
                    <w:p w:rsidR="001506EA" w:rsidP="001506EA" w:rsidRDefault="001506EA" w14:paraId="546FD5B6" w14:textId="77777777">
                      <w:pPr>
                        <w:pStyle w:val="TableHeading"/>
                        <w:framePr w:hSpace="180" w:wrap="around" w:hAnchor="margin" w:vAnchor="text" w:y="76"/>
                        <w:spacing w:before="80" w:after="80"/>
                      </w:pPr>
                      <w:r w:rsidRPr="00041E1E">
                        <w:rPr>
                          <w:color w:val="FFFFFF" w:themeColor="background1"/>
                          <w:sz w:val="18"/>
                          <w:szCs w:val="18"/>
                        </w:rPr>
                        <w:t>VATIdentifier2_Lbl</w:t>
                      </w:r>
                    </w:p>
                  </w:tc>
                </w:sdtContent>
              </w:sdt>
              <w:sdt>
                <w:sdtPr>
                  <w:rPr>
                    <w:color w:val="FFFFFF" w:themeColor="background1"/>
                    <w:sz w:val="18"/>
                    <w:szCs w:val="18"/>
                  </w:rPr>
                  <w:alias w:val="#Nav: /Header/VATAmountLine/VATBase_Lbl2"/>
                  <w:tag w:val="#Nav: Standard_Sales_Cr_Memo_NT/60303"/>
                  <w:id w:val="-2124066403"/>
                  <w:placeholder>
                    <w:docPart w:val="A96074270AFD4B5A9937E3981F03E8C6"/>
                  </w:placeholder>
                  <w:dataBinding w:prefixMappings="xmlns:ns0='urn:microsoft-dynamics-nav/reports/Standard_Sales_Cr_Memo_NT/60303/'" w:xpath="/ns0:NavWordReportXmlPart[1]/ns0:Header[1]/ns0:VATAmountLine[1]/ns0:VATBase_Lbl2[1]" w:storeItemID="{7C7433B3-ECD2-456D-997B-0176FA873445}"/>
                  <w:text/>
                </w:sdtPr>
                <w:sdtContent>
                  <w:tc>
                    <w:tcPr>
                      <w:tcW w:w="1162" w:type="pct"/>
                      <w:shd w:val="clear" w:color="auto" w:fill="000000" w:themeFill="text1"/>
                    </w:tcPr>
                    <w:p w:rsidR="001506EA" w:rsidP="001506EA" w:rsidRDefault="001506EA" w14:paraId="61668440" w14:textId="77777777">
                      <w:pPr>
                        <w:pStyle w:val="TableHeading"/>
                        <w:framePr w:hSpace="180" w:wrap="around" w:hAnchor="margin" w:vAnchor="text" w:y="76"/>
                        <w:jc w:val="right"/>
                      </w:pPr>
                      <w:r w:rsidRPr="00041E1E">
                        <w:rPr>
                          <w:color w:val="FFFFFF" w:themeColor="background1"/>
                          <w:sz w:val="18"/>
                          <w:szCs w:val="18"/>
                        </w:rPr>
                        <w:t>VATBase_Lbl2</w:t>
                      </w:r>
                    </w:p>
                  </w:tc>
                </w:sdtContent>
              </w:sdt>
              <w:sdt>
                <w:sdtPr>
                  <w:rPr>
                    <w:color w:val="FFFFFF" w:themeColor="background1"/>
                    <w:sz w:val="18"/>
                    <w:szCs w:val="18"/>
                  </w:rPr>
                  <w:alias w:val="#Nav: /Header/VATAmountLine/VATPct2_Lbl"/>
                  <w:tag w:val="#Nav: Standard_Sales_Cr_Memo_NT/60303"/>
                  <w:id w:val="-56783462"/>
                  <w:placeholder>
                    <w:docPart w:val="CBC159D58B3A46528576BB74907CFFF6"/>
                  </w:placeholder>
                  <w:dataBinding w:prefixMappings="xmlns:ns0='urn:microsoft-dynamics-nav/reports/Standard_Sales_Cr_Memo_NT/60303/'" w:xpath="/ns0:NavWordReportXmlPart[1]/ns0:Header[1]/ns0:VATAmountLine[1]/ns0:VATPct2_Lbl[1]" w:storeItemID="{7C7433B3-ECD2-456D-997B-0176FA873445}"/>
                  <w:text/>
                </w:sdtPr>
                <w:sdtContent>
                  <w:tc>
                    <w:tcPr>
                      <w:tcW w:w="1080" w:type="pct"/>
                      <w:shd w:val="clear" w:color="auto" w:fill="000000" w:themeFill="text1"/>
                    </w:tcPr>
                    <w:p w:rsidR="001506EA" w:rsidP="001506EA" w:rsidRDefault="001506EA" w14:paraId="34EC82FD" w14:textId="77777777">
                      <w:pPr>
                        <w:pStyle w:val="TableHeading"/>
                        <w:framePr w:hSpace="180" w:wrap="around" w:hAnchor="margin" w:vAnchor="text" w:y="76"/>
                        <w:spacing w:before="80" w:after="80"/>
                        <w:jc w:val="right"/>
                      </w:pPr>
                      <w:r w:rsidRPr="00041E1E">
                        <w:rPr>
                          <w:color w:val="FFFFFF" w:themeColor="background1"/>
                          <w:sz w:val="18"/>
                          <w:szCs w:val="18"/>
                        </w:rPr>
                        <w:t>VATPct2_Lbl</w:t>
                      </w:r>
                    </w:p>
                  </w:tc>
                </w:sdtContent>
              </w:sdt>
              <w:sdt>
                <w:sdtPr>
                  <w:rPr>
                    <w:color w:val="FFFFFF" w:themeColor="background1"/>
                    <w:sz w:val="18"/>
                    <w:szCs w:val="18"/>
                  </w:rPr>
                  <w:alias w:val="#Nav: /Header/VATAmountLine/VATAmt_Lbl"/>
                  <w:tag w:val="#Nav: Standard_Sales_Cr_Memo_NT/60303"/>
                  <w:id w:val="-1771464624"/>
                  <w:placeholder>
                    <w:docPart w:val="43399E09E10A430C95F18EC20F6B2723"/>
                  </w:placeholder>
                  <w:dataBinding w:prefixMappings="xmlns:ns0='urn:microsoft-dynamics-nav/reports/Standard_Sales_Cr_Memo_NT/60303/'" w:xpath="/ns0:NavWordReportXmlPart[1]/ns0:Header[1]/ns0:VATAmountLine[1]/ns0:VATAmt_Lbl[1]" w:storeItemID="{7C7433B3-ECD2-456D-997B-0176FA873445}"/>
                  <w:text/>
                </w:sdtPr>
                <w:sdtContent>
                  <w:tc>
                    <w:tcPr>
                      <w:tcW w:w="1217" w:type="pct"/>
                      <w:shd w:val="clear" w:color="auto" w:fill="000000" w:themeFill="text1"/>
                    </w:tcPr>
                    <w:p w:rsidR="001506EA" w:rsidP="001506EA" w:rsidRDefault="001506EA" w14:paraId="7069E16C" w14:textId="77777777">
                      <w:pPr>
                        <w:pStyle w:val="TableHeading"/>
                        <w:framePr w:hSpace="180" w:wrap="around" w:hAnchor="margin" w:vAnchor="text" w:y="76"/>
                        <w:jc w:val="right"/>
                      </w:pPr>
                      <w:r w:rsidRPr="00041E1E">
                        <w:rPr>
                          <w:color w:val="FFFFFF" w:themeColor="background1"/>
                          <w:sz w:val="18"/>
                          <w:szCs w:val="18"/>
                        </w:rPr>
                        <w:t>VATAmt_Lbl</w:t>
                      </w:r>
                    </w:p>
                  </w:tc>
                </w:sdtContent>
              </w:sdt>
            </w:tr>
            <w:sdt>
              <w:sdtPr>
                <w:rPr>
                  <w:rStyle w:val="Strong"/>
                </w:rPr>
                <w:id w:val="-583994576"/>
                <w15:dataBinding w:prefixMappings="xmlns:ns0='urn:microsoft-dynamics-nav/reports/Standard_Sales_Cr_Memo_NT/60303/'" w:xpath="/ns0:NavWordReportXmlPart[1]/ns0:Header[1]/ns0:VATAmountLine" w:storeItemID="{0876A940-1626-4191-BC66-EBF4B8B60254}"/>
                <w15:repeatingSection/>
                <w:alias w:val="#Nav: /Header/VATAmountLine"/>
                <w:tag w:val="#Nav: Standard_Sales_Cr_Memo_NT/60303"/>
              </w:sdtPr>
              <w:sdtContent>
                <w:sdt>
                  <w:sdtPr>
                    <w:rPr>
                      <w:rStyle w:val="Strong"/>
                    </w:rPr>
                    <w:id w:val="-1703930594"/>
                    <w:placeholder>
                      <w:docPart w:val="7239A2DDE46148609567CA7767582E08"/>
                    </w:placeholder>
                    <w15:repeatingSectionItem/>
                  </w:sdtPr>
                  <w:sdtContent>
                    <w:tr w:rsidR="00580B78" w:rsidTr="0063217C" w14:paraId="5C75159C" w14:textId="77777777">
                      <w:sdt>
                        <w:sdtPr>
                          <w:rPr>
                            <w:rStyle w:val="Strong"/>
                          </w:rPr>
                          <w:id w:val="-1622833253"/>
                          <w:placeholder>
                            <w:docPart w:val="58D052495CB046428E6674766BCDA940"/>
                          </w:placeholder>
                          <w:dataBinding w:prefixMappings="xmlns:ns0='urn:microsoft-dynamics-nav/reports/Standard_Sales_Cr_Memo_NT/60303/'" w:xpath="/ns0:NavWordReportXmlPart[1]/ns0:Header[1]/ns0:VATAmountLine[1]/ns0:VATIdentifier2[1]" w:storeItemID="{0876A940-1626-4191-BC66-EBF4B8B60254}"/>
                          <w:text/>
                          <w:alias w:val="#Nav: /Header/VATAmountLine/VATIdentifier2"/>
                          <w:tag w:val="#Nav: Standard_Sales_Cr_Memo_NT/60303"/>
                        </w:sdtPr>
                        <w:sdtEndPr>
                          <w:rPr>
                            <w:rStyle w:val="DefaultParagraphFont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</w:sdtEndPr>
                        <w:sdtContent>
                          <w:tc>
                            <w:tcPr>
                              <w:tcW w:w="1541" w:type="pct"/>
                            </w:tcPr>
                            <w:p w:rsidR="001506EA" w:rsidP="001506EA" w:rsidRDefault="001506EA" w14:paraId="17AB2DF5" w14:textId="77777777">
                              <w:pPr>
                                <w:pStyle w:val="TableHeading"/>
                                <w:framePr w:hSpace="180" w:wrap="around" w:hAnchor="margin" w:vAnchor="text" w:y="76"/>
                                <w:spacing w:before="80" w:after="80"/>
                                <w:rPr>
                                  <w:rStyle w:val="Strong"/>
                                </w:rPr>
                              </w:pPr>
                              <w:r w:rsidRPr="002D2875">
                                <w:rPr>
                                  <w:color w:val="auto"/>
                                  <w:sz w:val="18"/>
                                  <w:szCs w:val="18"/>
                                </w:rPr>
                                <w:t>VATIdentifier2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color w:val="auto"/>
                            <w:sz w:val="18"/>
                            <w:szCs w:val="18"/>
                          </w:rPr>
                          <w:id w:val="1188872189"/>
                          <w:placeholder>
                            <w:docPart w:val="58D052495CB046428E6674766BCDA940"/>
                          </w:placeholder>
                          <w:dataBinding w:prefixMappings="xmlns:ns0='urn:microsoft-dynamics-nav/reports/Standard_Sales_Cr_Memo_NT/60303/'" w:xpath="/ns0:NavWordReportXmlPart[1]/ns0:Header[1]/ns0:VATAmountLine[1]/ns0:VATBase2[1]" w:storeItemID="{0876A940-1626-4191-BC66-EBF4B8B60254}"/>
                          <w:text/>
                          <w:alias w:val="#Nav: /Header/VATAmountLine/VATBase2"/>
                          <w:tag w:val="#Nav: Standard_Sales_Cr_Memo_NT/60303"/>
                        </w:sdtPr>
                        <w:sdtContent>
                          <w:tc>
                            <w:tcPr>
                              <w:tcW w:w="1162" w:type="pct"/>
                            </w:tcPr>
                            <w:p w:rsidR="001506EA" w:rsidP="001506EA" w:rsidRDefault="001506EA" w14:paraId="1D0EC3B5" w14:textId="77777777">
                              <w:pPr>
                                <w:pStyle w:val="TableHeading"/>
                                <w:framePr w:hSpace="180" w:wrap="around" w:hAnchor="margin" w:vAnchor="text" w:y="76"/>
                                <w:spacing w:before="80" w:after="80"/>
                                <w:jc w:val="right"/>
                                <w:rPr>
                                  <w:rStyle w:val="Strong"/>
                                </w:rPr>
                              </w:pPr>
                              <w:r w:rsidRPr="002D2875">
                                <w:rPr>
                                  <w:color w:val="auto"/>
                                  <w:sz w:val="18"/>
                                  <w:szCs w:val="18"/>
                                </w:rPr>
                                <w:t>VATBase2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color w:val="auto"/>
                            <w:sz w:val="18"/>
                            <w:szCs w:val="18"/>
                          </w:rPr>
                          <w:id w:val="1753168662"/>
                          <w:placeholder>
                            <w:docPart w:val="58D052495CB046428E6674766BCDA940"/>
                          </w:placeholder>
                          <w:dataBinding w:prefixMappings="xmlns:ns0='urn:microsoft-dynamics-nav/reports/Standard_Sales_Cr_Memo_NT/60303/'" w:xpath="/ns0:NavWordReportXmlPart[1]/ns0:Header[1]/ns0:VATAmountLine[1]/ns0:VATPct2[1]" w:storeItemID="{0876A940-1626-4191-BC66-EBF4B8B60254}"/>
                          <w:text/>
                          <w:alias w:val="#Nav: /Header/VATAmountLine/VATPct2"/>
                          <w:tag w:val="#Nav: Standard_Sales_Cr_Memo_NT/60303"/>
                        </w:sdtPr>
                        <w:sdtContent>
                          <w:tc>
                            <w:tcPr>
                              <w:tcW w:w="1080" w:type="pct"/>
                            </w:tcPr>
                            <w:p w:rsidR="001506EA" w:rsidP="001506EA" w:rsidRDefault="001506EA" w14:paraId="5A76B6F7" w14:textId="77777777">
                              <w:pPr>
                                <w:pStyle w:val="TableHeading"/>
                                <w:framePr w:hSpace="180" w:wrap="around" w:hAnchor="margin" w:vAnchor="text" w:y="76"/>
                                <w:spacing w:before="80" w:after="80"/>
                                <w:jc w:val="right"/>
                                <w:rPr>
                                  <w:rStyle w:val="Strong"/>
                                </w:rPr>
                              </w:pPr>
                              <w:r w:rsidRPr="002D2875">
                                <w:rPr>
                                  <w:color w:val="auto"/>
                                  <w:sz w:val="18"/>
                                  <w:szCs w:val="18"/>
                                </w:rPr>
                                <w:t>VATPct2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color w:val="auto"/>
                            <w:sz w:val="18"/>
                            <w:szCs w:val="18"/>
                          </w:rPr>
                          <w:id w:val="1302574531"/>
                          <w:placeholder>
                            <w:docPart w:val="58D052495CB046428E6674766BCDA940"/>
                          </w:placeholder>
                          <w:dataBinding w:prefixMappings="xmlns:ns0='urn:microsoft-dynamics-nav/reports/Standard_Sales_Cr_Memo_NT/60303/'" w:xpath="/ns0:NavWordReportXmlPart[1]/ns0:Header[1]/ns0:VATAmountLine[1]/ns0:VATAmt[1]" w:storeItemID="{0876A940-1626-4191-BC66-EBF4B8B60254}"/>
                          <w:text/>
                          <w:alias w:val="#Nav: /Header/VATAmountLine/VATAmt"/>
                          <w:tag w:val="#Nav: Standard_Sales_Cr_Memo_NT/60303"/>
                        </w:sdtPr>
                        <w:sdtContent>
                          <w:tc>
                            <w:tcPr>
                              <w:tcW w:w="1217" w:type="pct"/>
                            </w:tcPr>
                            <w:p w:rsidR="001506EA" w:rsidP="001506EA" w:rsidRDefault="001506EA" w14:paraId="1756151F" w14:textId="77777777">
                              <w:pPr>
                                <w:pStyle w:val="TableHeading"/>
                                <w:framePr w:hSpace="180" w:wrap="around" w:hAnchor="margin" w:vAnchor="text" w:y="76"/>
                                <w:spacing w:before="80" w:after="80"/>
                                <w:jc w:val="right"/>
                                <w:rPr>
                                  <w:rStyle w:val="Strong"/>
                                </w:rPr>
                              </w:pPr>
                              <w:r w:rsidRPr="002D2875">
                                <w:rPr>
                                  <w:color w:val="auto"/>
                                  <w:sz w:val="18"/>
                                  <w:szCs w:val="18"/>
                                </w:rPr>
                                <w:t>VATAmt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1506EA" w:rsidP="001506EA" w:rsidRDefault="001506EA" w14:paraId="12CAE93A" w14:textId="77777777"/>
        </w:tc>
        <w:tc>
          <w:tcPr>
            <w:tcW w:w="4864" w:type="dxa"/>
          </w:tcPr>
          <w:tbl>
            <w:tblPr>
              <w:tblStyle w:val="TableGridLight"/>
              <w:tblW w:w="475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ook w:val="0480" w:firstRow="0" w:lastRow="0" w:firstColumn="1" w:lastColumn="0" w:noHBand="0" w:noVBand="1"/>
              <w:tblDescription w:val="Invoice totals"/>
            </w:tblPr>
            <w:tblGrid>
              <w:gridCol w:w="2171"/>
              <w:gridCol w:w="2467"/>
            </w:tblGrid>
            <w:tr w:rsidR="00E634AC" w:rsidTr="0063217C" w14:paraId="1C283244" w14:textId="77777777">
              <w:tc>
                <w:tcPr>
                  <w:tcW w:w="2284" w:type="pct"/>
                </w:tcPr>
                <w:p w:rsidRPr="00D64BC8" w:rsidR="001506EA" w:rsidP="001506EA" w:rsidRDefault="001506EA" w14:paraId="0D620A99" w14:textId="77777777">
                  <w:pPr>
                    <w:pStyle w:val="TableHeading"/>
                    <w:framePr w:hSpace="180" w:wrap="around" w:hAnchor="margin" w:vAnchor="text" w:y="76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#Nav: /Header/Subtotal_Lbl"/>
                      <w:tag w:val="#Nav: Standard_Sales_Cr_Memo_NT/60303"/>
                      <w:id w:val="873580629"/>
                      <w:placeholder>
                        <w:docPart w:val="1D93F57FBD3E4112BCE8BB6C5B66819B"/>
                      </w:placeholder>
                      <w:dataBinding w:prefixMappings="xmlns:ns0='urn:microsoft-dynamics-nav/reports/Standard_Sales_Cr_Memo_NT/60303/'" w:xpath="/ns0:NavWordReportXmlPart[1]/ns0:Header[1]/ns0:Subtotal_Lbl[1]" w:storeItemID="{7C7433B3-ECD2-456D-997B-0176FA873445}"/>
                      <w:text/>
                    </w:sdtPr>
                    <w:sdtContent>
                      <w:r w:rsidRPr="00D64BC8">
                        <w:rPr>
                          <w:color w:val="auto"/>
                          <w:lang w:val="da-DK"/>
                        </w:rPr>
                        <w:t>Subtotal_Lbl</w:t>
                      </w:r>
                    </w:sdtContent>
                  </w:sdt>
                </w:p>
              </w:tc>
              <w:sdt>
                <w:sdtPr>
                  <w:alias w:val="#Nav: /Header/Totals/TotalSubTotal"/>
                  <w:tag w:val="#Nav: Standard_Sales_Cr_Memo_NT/60303"/>
                  <w:id w:val="-519080254"/>
                  <w:placeholder>
                    <w:docPart w:val="1D93F57FBD3E4112BCE8BB6C5B66819B"/>
                  </w:placeholder>
                  <w:dataBinding w:prefixMappings="xmlns:ns0='urn:microsoft-dynamics-nav/reports/Standard_Sales_Cr_Memo_NT/60303/'" w:xpath="/ns0:NavWordReportXmlPart[1]/ns0:Header[1]/ns0:Totals[1]/ns0:TotalSubTotal[1]" w:storeItemID="{7C7433B3-ECD2-456D-997B-0176FA873445}"/>
                  <w:text/>
                </w:sdtPr>
                <w:sdtContent>
                  <w:tc>
                    <w:tcPr>
                      <w:tcW w:w="2716" w:type="pct"/>
                    </w:tcPr>
                    <w:p w:rsidRPr="00D64BC8" w:rsidR="001506EA" w:rsidP="001506EA" w:rsidRDefault="001506EA" w14:paraId="053D4FB9" w14:textId="77777777">
                      <w:pPr>
                        <w:framePr w:hSpace="180" w:wrap="around" w:hAnchor="margin" w:vAnchor="text" w:y="76"/>
                        <w:jc w:val="right"/>
                      </w:pPr>
                      <w:r w:rsidRPr="00D64BC8">
                        <w:rPr>
                          <w:lang w:val="da-DK"/>
                        </w:rPr>
                        <w:t>TotalSubTotal</w:t>
                      </w:r>
                    </w:p>
                  </w:tc>
                </w:sdtContent>
              </w:sdt>
            </w:tr>
            <w:tr w:rsidRPr="009974CF" w:rsidR="00E634AC" w:rsidTr="0063217C" w14:paraId="3EE1444E" w14:textId="77777777">
              <w:tc>
                <w:tcPr>
                  <w:tcW w:w="2284" w:type="pct"/>
                  <w:tcBorders>
                    <w:bottom w:val="single" w:color="auto" w:sz="4" w:space="0"/>
                  </w:tcBorders>
                </w:tcPr>
                <w:p w:rsidRPr="00D64BC8" w:rsidR="001506EA" w:rsidP="001506EA" w:rsidRDefault="001506EA" w14:paraId="4D1D2E2C" w14:textId="77777777">
                  <w:pPr>
                    <w:pStyle w:val="TableHeading"/>
                    <w:framePr w:hSpace="180" w:wrap="around" w:hAnchor="margin" w:vAnchor="text" w:y="76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#Nav: /Header/VATAmount_Lbl"/>
                      <w:tag w:val="#Nav: Standard_Sales_Cr_Memo_NT/60303"/>
                      <w:id w:val="1488361645"/>
                      <w:placeholder>
                        <w:docPart w:val="1D93F57FBD3E4112BCE8BB6C5B66819B"/>
                      </w:placeholder>
                      <w:dataBinding w:prefixMappings="xmlns:ns0='urn:microsoft-dynamics-nav/reports/Standard_Sales_Cr_Memo_NT/60303/'" w:xpath="/ns0:NavWordReportXmlPart[1]/ns0:Header[1]/ns0:VATAmount_Lbl[1]" w:storeItemID="{7C7433B3-ECD2-456D-997B-0176FA873445}"/>
                      <w:text/>
                    </w:sdtPr>
                    <w:sdtContent>
                      <w:r w:rsidRPr="00D64BC8">
                        <w:rPr>
                          <w:color w:val="auto"/>
                          <w:lang w:val="da-DK"/>
                        </w:rPr>
                        <w:t>VATAmount_Lbl</w:t>
                      </w:r>
                    </w:sdtContent>
                  </w:sdt>
                </w:p>
              </w:tc>
              <w:sdt>
                <w:sdtPr>
                  <w:alias w:val="#Nav: /Header/Totals/TotalVATAmount"/>
                  <w:tag w:val="#Nav: Standard_Sales_Cr_Memo_NT/60303"/>
                  <w:id w:val="1227872841"/>
                  <w:placeholder>
                    <w:docPart w:val="1D93F57FBD3E4112BCE8BB6C5B66819B"/>
                  </w:placeholder>
                  <w:dataBinding w:prefixMappings="xmlns:ns0='urn:microsoft-dynamics-nav/reports/Standard_Sales_Cr_Memo_NT/60303/'" w:xpath="/ns0:NavWordReportXmlPart[1]/ns0:Header[1]/ns0:Totals[1]/ns0:TotalVATAmount[1]" w:storeItemID="{7C7433B3-ECD2-456D-997B-0176FA873445}"/>
                  <w:text/>
                </w:sdtPr>
                <w:sdtContent>
                  <w:tc>
                    <w:tcPr>
                      <w:tcW w:w="2716" w:type="pct"/>
                      <w:tcBorders>
                        <w:bottom w:val="single" w:color="auto" w:sz="4" w:space="0"/>
                      </w:tcBorders>
                    </w:tcPr>
                    <w:p w:rsidRPr="00D64BC8" w:rsidR="001506EA" w:rsidP="001506EA" w:rsidRDefault="001506EA" w14:paraId="73813528" w14:textId="77777777">
                      <w:pPr>
                        <w:framePr w:hSpace="180" w:wrap="around" w:hAnchor="margin" w:vAnchor="text" w:y="76"/>
                        <w:jc w:val="right"/>
                      </w:pPr>
                      <w:r w:rsidRPr="00D64BC8">
                        <w:rPr>
                          <w:lang w:val="da-DK"/>
                        </w:rPr>
                        <w:t>TotalVATAmount</w:t>
                      </w:r>
                    </w:p>
                  </w:tc>
                </w:sdtContent>
              </w:sdt>
            </w:tr>
            <w:tr w:rsidR="00E634AC" w:rsidTr="0063217C" w14:paraId="2B8176A4" w14:textId="77777777">
              <w:tc>
                <w:tcPr>
                  <w:tcW w:w="2284" w:type="pct"/>
                  <w:tcBorders>
                    <w:top w:val="single" w:color="auto" w:sz="4" w:space="0"/>
                    <w:bottom w:val="single" w:color="auto" w:sz="4" w:space="0"/>
                  </w:tcBorders>
                </w:tcPr>
                <w:p w:rsidRPr="00D64BC8" w:rsidR="001506EA" w:rsidP="001506EA" w:rsidRDefault="001506EA" w14:paraId="63063914" w14:textId="77777777">
                  <w:pPr>
                    <w:pStyle w:val="TableHeading"/>
                    <w:framePr w:hSpace="180" w:wrap="around" w:hAnchor="margin" w:vAnchor="text" w:y="76"/>
                    <w:rPr>
                      <w:rStyle w:val="Strong"/>
                      <w:color w:val="auto"/>
                    </w:rPr>
                  </w:pPr>
                  <w:sdt>
                    <w:sdtPr>
                      <w:rPr>
                        <w:rStyle w:val="Strong"/>
                        <w:color w:val="auto"/>
                      </w:rPr>
                      <w:alias w:val="TotalIncludingVATText"/>
                      <w:id w:val="-1904057506"/>
                      <w:placeholder>
                        <w:docPart w:val="D08AB4E469B44390ACFD69128192377D"/>
                      </w:placeholder>
                      <w15:dataBinding w:prefixMappings="xmlns:ns0='urn:microsoft-dynamics-nav/reports/Mini_Sales_Invoice/1306/' " w:xpath="/ns0:NavWordReportXmlPart[1]/ns0:Header[1]/ns0:Totals[1]/ns0:TotalIncludingVATText[1]" w:storeItemID="{660E5605-0DB4-47BC-B023-957014B9C1E0}"/>
                    </w:sdtPr>
                    <w:sdtContent>
                      <w:r w:rsidRPr="00D64BC8">
                        <w:rPr>
                          <w:rStyle w:val="Strong"/>
                          <w:color w:val="auto"/>
                          <w:lang w:val="da-DK"/>
                        </w:rPr>
                        <w:t>TotalIncludingVATText</w:t>
                      </w:r>
                    </w:sdtContent>
                  </w:sdt>
                  <w:r w:rsidRPr="00D64BC8">
                    <w:rPr>
                      <w:rStyle w:val="Strong"/>
                      <w:color w:val="auto"/>
                    </w:rPr>
                    <w:t xml:space="preserve"> </w:t>
                  </w:r>
                </w:p>
              </w:tc>
              <w:sdt>
                <w:sdtPr>
                  <w:rPr>
                    <w:rStyle w:val="Strong"/>
                  </w:rPr>
                  <w:alias w:val="#Nav: /Header/Totals/TotalAmountIncludingVAT"/>
                  <w:tag w:val="#Nav: Standard_Sales_Cr_Memo_NT/60303"/>
                  <w:id w:val="-983931360"/>
                  <w:placeholder>
                    <w:docPart w:val="D08AB4E469B44390ACFD69128192377D"/>
                  </w:placeholder>
                  <w:dataBinding w:prefixMappings="xmlns:ns0='urn:microsoft-dynamics-nav/reports/Standard_Sales_Cr_Memo_NT/60303/'" w:xpath="/ns0:NavWordReportXmlPart[1]/ns0:Header[1]/ns0:Totals[1]/ns0:TotalAmountIncludingVAT[1]" w:storeItemID="{7C7433B3-ECD2-456D-997B-0176FA873445}"/>
                  <w:text/>
                </w:sdtPr>
                <w:sdtContent>
                  <w:tc>
                    <w:tcPr>
                      <w:tcW w:w="2716" w:type="pct"/>
                      <w:tcBorders>
                        <w:top w:val="single" w:color="auto" w:sz="4" w:space="0"/>
                        <w:bottom w:val="single" w:color="auto" w:sz="4" w:space="0"/>
                      </w:tcBorders>
                    </w:tcPr>
                    <w:p w:rsidRPr="00D64BC8" w:rsidR="001506EA" w:rsidP="001506EA" w:rsidRDefault="001506EA" w14:paraId="00C89ED1" w14:textId="77777777">
                      <w:pPr>
                        <w:framePr w:hSpace="180" w:wrap="around" w:hAnchor="margin" w:vAnchor="text" w:y="76"/>
                        <w:jc w:val="right"/>
                        <w:rPr>
                          <w:rStyle w:val="Strong"/>
                        </w:rPr>
                      </w:pPr>
                      <w:r w:rsidRPr="00D64BC8">
                        <w:rPr>
                          <w:rStyle w:val="Strong"/>
                          <w:lang w:val="da-DK"/>
                        </w:rPr>
                        <w:t>TotalAmountIncludingVAT</w:t>
                      </w:r>
                    </w:p>
                  </w:tc>
                </w:sdtContent>
              </w:sdt>
            </w:tr>
            <w:tr w:rsidR="00E634AC" w:rsidTr="0063217C" w14:paraId="15F2072E" w14:textId="77777777">
              <w:sdt>
                <w:sdtPr>
                  <w:rPr>
                    <w:rStyle w:val="Strong"/>
                    <w:color w:val="auto"/>
                  </w:rPr>
                  <w:alias w:val="#Nav: /Header/CustBallbl"/>
                  <w:tag w:val="#Nav: Standard_Sales_Cr_Memo_NT/60303"/>
                  <w:id w:val="1687174319"/>
                  <w:placeholder>
                    <w:docPart w:val="F37A5B96E08D48A0824F25AA33D87D66"/>
                  </w:placeholder>
                  <w:dataBinding w:prefixMappings="xmlns:ns0='urn:microsoft-dynamics-nav/reports/Standard_Sales_Cr_Memo_NT/60303/'" w:xpath="/ns0:NavWordReportXmlPart[1]/ns0:Header[1]/ns0:CustBallbl[1]" w:storeItemID="{7C7433B3-ECD2-456D-997B-0176FA873445}"/>
                  <w:text/>
                </w:sdtPr>
                <w:sdtContent>
                  <w:tc>
                    <w:tcPr>
                      <w:tcW w:w="2284" w:type="pct"/>
                      <w:tcBorders>
                        <w:top w:val="single" w:color="auto" w:sz="4" w:space="0"/>
                      </w:tcBorders>
                      <w:shd w:val="clear" w:color="auto" w:fill="F2F2F2" w:themeFill="background1" w:themeFillShade="F2"/>
                    </w:tcPr>
                    <w:p w:rsidRPr="00D64BC8" w:rsidR="001506EA" w:rsidP="001506EA" w:rsidRDefault="001506EA" w14:paraId="20B14CB2" w14:textId="77777777">
                      <w:pPr>
                        <w:pStyle w:val="TableHeading"/>
                        <w:framePr w:hSpace="180" w:wrap="around" w:hAnchor="margin" w:vAnchor="text" w:y="76"/>
                        <w:rPr>
                          <w:rStyle w:val="Strong"/>
                          <w:color w:val="auto"/>
                        </w:rPr>
                      </w:pPr>
                      <w:r w:rsidRPr="00D64BC8">
                        <w:rPr>
                          <w:rStyle w:val="Strong"/>
                          <w:color w:val="auto"/>
                        </w:rPr>
                        <w:t>CustBallbl</w:t>
                      </w:r>
                    </w:p>
                  </w:tc>
                </w:sdtContent>
              </w:sdt>
              <w:sdt>
                <w:sdtPr>
                  <w:rPr>
                    <w:rStyle w:val="Strong"/>
                  </w:rPr>
                  <w:alias w:val="#Nav: /Header/CustBal"/>
                  <w:tag w:val="#Nav: Standard_Sales_Cr_Memo_NT/60303"/>
                  <w:id w:val="1246309874"/>
                  <w:placeholder>
                    <w:docPart w:val="F37A5B96E08D48A0824F25AA33D87D66"/>
                  </w:placeholder>
                  <w:dataBinding w:prefixMappings="xmlns:ns0='urn:microsoft-dynamics-nav/reports/Standard_Sales_Cr_Memo_NT/60303/'" w:xpath="/ns0:NavWordReportXmlPart[1]/ns0:Header[1]/ns0:CustBal[1]" w:storeItemID="{7C7433B3-ECD2-456D-997B-0176FA873445}"/>
                  <w:text/>
                </w:sdtPr>
                <w:sdtContent>
                  <w:tc>
                    <w:tcPr>
                      <w:tcW w:w="2716" w:type="pct"/>
                      <w:tcBorders>
                        <w:top w:val="single" w:color="auto" w:sz="4" w:space="0"/>
                      </w:tcBorders>
                      <w:shd w:val="clear" w:color="auto" w:fill="F2F2F2" w:themeFill="background1" w:themeFillShade="F2"/>
                    </w:tcPr>
                    <w:p w:rsidRPr="00D64BC8" w:rsidR="001506EA" w:rsidP="001506EA" w:rsidRDefault="001506EA" w14:paraId="4CD802D8" w14:textId="77777777">
                      <w:pPr>
                        <w:framePr w:hSpace="180" w:wrap="around" w:hAnchor="margin" w:vAnchor="text" w:y="76"/>
                        <w:jc w:val="right"/>
                        <w:rPr>
                          <w:rStyle w:val="Strong"/>
                        </w:rPr>
                      </w:pPr>
                      <w:proofErr w:type="spellStart"/>
                      <w:r w:rsidRPr="00D64BC8">
                        <w:rPr>
                          <w:rStyle w:val="Strong"/>
                        </w:rPr>
                        <w:t>CustBal</w:t>
                      </w:r>
                      <w:proofErr w:type="spellEnd"/>
                    </w:p>
                  </w:tc>
                </w:sdtContent>
              </w:sdt>
            </w:tr>
          </w:tbl>
          <w:p w:rsidR="001506EA" w:rsidP="001506EA" w:rsidRDefault="001506EA" w14:paraId="010A1E52" w14:textId="77777777"/>
        </w:tc>
      </w:tr>
    </w:tbl>
    <w:p w:rsidR="002D2875" w:rsidP="00973ED8" w:rsidRDefault="002D2875" w14:paraId="5A71A796" w14:textId="77777777"/>
    <w:sectPr w:rsidR="002D287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4F62" w:rsidP="00E40C63" w:rsidRDefault="00EC4F62" w14:paraId="73398320" w14:textId="77777777">
      <w:pPr>
        <w:spacing w:after="0"/>
      </w:pPr>
      <w:r>
        <w:separator/>
      </w:r>
    </w:p>
  </w:endnote>
  <w:endnote w:type="continuationSeparator" w:id="0">
    <w:p w:rsidR="00EC4F62" w:rsidP="00E40C63" w:rsidRDefault="00EC4F62" w14:paraId="3C31B86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_Memo_NT/60303"/>
          <w:id w:val="962384047"/>
          <w:placeholder>
            <w:docPart w:val="F79106392E8E4A05890EA09AFCAA5D79"/>
          </w:placeholder>
          <w:dataBinding w:prefixMappings="xmlns:ns0='urn:microsoft-dynamics-nav/reports/Standard_Sales_Cr_Memo_NT/60303/'" w:xpath="/ns0:NavWordReportXmlPart[1]/ns0:Header[1]/ns0:CompanyLegalStatement[1]" w:storeItemID="{0876A940-1626-4191-BC66-EBF4B8B60254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70"/>
    </w:tblGrid>
    <w:tr w:rsidRPr="00221D6E" w:rsidR="009254CC" w:rsidTr="005A5EED" w14:paraId="69EE5022" w14:textId="77777777">
      <w:tc>
        <w:tcPr>
          <w:tcW w:w="10070" w:type="dxa"/>
        </w:tcPr>
        <w:p w:rsidRPr="00221D6E" w:rsidR="009254CC" w:rsidP="009254CC" w:rsidRDefault="00000000" w14:paraId="40DC9935" w14:textId="77777777">
          <w:pPr>
            <w:pStyle w:val="TableHeading"/>
            <w:tabs>
              <w:tab w:val="left" w:pos="2744"/>
            </w:tabs>
            <w:rPr>
              <w:color w:val="auto"/>
              <w:sz w:val="18"/>
              <w:szCs w:val="18"/>
            </w:rPr>
          </w:pPr>
          <w:sdt>
            <w:sdtPr>
              <w:rPr>
                <w:color w:val="auto"/>
              </w:rPr>
              <w:alias w:val="#Nav: /Header/BankInfoLbl"/>
              <w:tag w:val="#Nav: Standard_Sales_Cr_Memo_NT/60303"/>
              <w:id w:val="580874467"/>
              <w:placeholder>
                <w:docPart w:val="FADB9CD499754D4298C60617738BD9DF"/>
              </w:placeholder>
              <w:dataBinding w:prefixMappings="xmlns:ns0='urn:microsoft-dynamics-nav/reports/Standard_Sales_Cr_Memo_NT/60303/'" w:xpath="/ns0:NavWordReportXmlPart[1]/ns0:Header[1]/ns0:BankInfoLbl[1]" w:storeItemID="{7C7433B3-ECD2-456D-997B-0176FA873445}"/>
              <w:text/>
            </w:sdtPr>
            <w:sdtContent>
              <w:r w:rsidRPr="00221D6E" w:rsidR="009254CC">
                <w:rPr>
                  <w:color w:val="auto"/>
                </w:rPr>
                <w:t>BankInfoLbl</w:t>
              </w:r>
            </w:sdtContent>
          </w:sdt>
          <w:r w:rsidRPr="00221D6E" w:rsidR="009254CC">
            <w:rPr>
              <w:color w:val="auto"/>
            </w:rPr>
            <w:tab/>
          </w:r>
        </w:p>
      </w:tc>
    </w:tr>
    <w:tr w:rsidRPr="00221D6E" w:rsidR="009254CC" w:rsidTr="005A5EED" w14:paraId="68419D01" w14:textId="77777777">
      <w:sdt>
        <w:sdtPr>
          <w:rPr>
            <w:color w:val="auto"/>
          </w:rPr>
          <w:alias w:val="#Nav: /Header/CompanyAddress1"/>
          <w:tag w:val="#Nav: Standard_Sales_Cr_Memo_NT/60303"/>
          <w:id w:val="56913823"/>
          <w:placeholder>
            <w:docPart w:val="EAAD6D5ADDA74ABA9358DF6028EE5E99"/>
          </w:placeholder>
          <w:dataBinding w:prefixMappings="xmlns:ns0='urn:microsoft-dynamics-nav/reports/Standard_Sales_Cr_Memo_NT/60303/'" w:xpath="/ns0:NavWordReportXmlPart[1]/ns0:Header[1]/ns0:CompanyAddress1[1]" w:storeItemID="{0876A940-1626-4191-BC66-EBF4B8B60254}"/>
          <w:text/>
        </w:sdtPr>
        <w:sdtContent>
          <w:tc>
            <w:tcPr>
              <w:tcW w:w="10070" w:type="dxa"/>
            </w:tcPr>
            <w:p w:rsidR="009254CC" w:rsidP="009254CC" w:rsidRDefault="009254CC" w14:paraId="768505EF" w14:textId="77777777">
              <w:pPr>
                <w:pStyle w:val="TableHeading"/>
                <w:rPr>
                  <w:color w:val="auto"/>
                </w:rPr>
              </w:pPr>
              <w:r w:rsidRPr="00221D6E">
                <w:rPr>
                  <w:color w:val="auto"/>
                </w:rPr>
                <w:t>CompanyAddress1</w:t>
              </w:r>
            </w:p>
          </w:tc>
        </w:sdtContent>
      </w:sdt>
    </w:tr>
    <w:tr w:rsidRPr="00221D6E" w:rsidR="009254CC" w:rsidTr="005A5EED" w14:paraId="4FC738B2" w14:textId="77777777">
      <w:sdt>
        <w:sdtPr>
          <w:rPr>
            <w:color w:val="auto"/>
          </w:rPr>
          <w:alias w:val="#Nav: /Header/BankInfoLbl2"/>
          <w:tag w:val="#Nav: Standard_Sales_Cr_Memo_NT/60303"/>
          <w:id w:val="-1391491767"/>
          <w:placeholder>
            <w:docPart w:val="D43D321EC40A4A4383F62AB55082937F"/>
          </w:placeholder>
          <w:dataBinding w:prefixMappings="xmlns:ns0='urn:microsoft-dynamics-nav/reports/Standard_Sales_Cr_Memo_NT/60303/'" w:xpath="/ns0:NavWordReportXmlPart[1]/ns0:Header[1]/ns0:BankInfoLbl2[1]" w:storeItemID="{0876A940-1626-4191-BC66-EBF4B8B60254}"/>
          <w:text/>
        </w:sdtPr>
        <w:sdtContent>
          <w:tc>
            <w:tcPr>
              <w:tcW w:w="10070" w:type="dxa"/>
            </w:tcPr>
            <w:p w:rsidR="009254CC" w:rsidP="009254CC" w:rsidRDefault="009254CC" w14:paraId="383120E1" w14:textId="77777777">
              <w:pPr>
                <w:pStyle w:val="TableHeading"/>
                <w:rPr>
                  <w:color w:val="auto"/>
                </w:rPr>
              </w:pPr>
              <w:r w:rsidRPr="00221D6E">
                <w:rPr>
                  <w:color w:val="auto"/>
                </w:rPr>
                <w:t>BankInfoLbl2</w:t>
              </w:r>
            </w:p>
          </w:tc>
        </w:sdtContent>
      </w:sdt>
    </w:tr>
    <w:tr w:rsidRPr="00221D6E" w:rsidR="009254CC" w:rsidTr="005A5EED" w14:paraId="566209B0" w14:textId="77777777">
      <w:sdt>
        <w:sdtPr>
          <w:rPr>
            <w:color w:val="auto"/>
          </w:rPr>
          <w:alias w:val="#Nav: /Header/BankInfoLbl4"/>
          <w:tag w:val="#Nav: Standard_Sales_Cr_Memo_NT/60303"/>
          <w:id w:val="1205215615"/>
          <w:placeholder>
            <w:docPart w:val="FADB9CD499754D4298C60617738BD9DF"/>
          </w:placeholder>
          <w:dataBinding w:prefixMappings="xmlns:ns0='urn:microsoft-dynamics-nav/reports/Standard_Sales_Cr_Memo_NT/60303/'" w:xpath="/ns0:NavWordReportXmlPart[1]/ns0:Header[1]/ns0:BankInfoLbl4[1]" w:storeItemID="{0876A940-1626-4191-BC66-EBF4B8B60254}"/>
          <w:text/>
        </w:sdtPr>
        <w:sdtContent>
          <w:tc>
            <w:tcPr>
              <w:tcW w:w="10070" w:type="dxa"/>
            </w:tcPr>
            <w:p w:rsidRPr="00221D6E" w:rsidR="009254CC" w:rsidP="009254CC" w:rsidRDefault="009254CC" w14:paraId="28D6E027" w14:textId="77777777">
              <w:pPr>
                <w:pStyle w:val="TableHeading"/>
                <w:rPr>
                  <w:color w:val="auto"/>
                </w:rPr>
              </w:pPr>
              <w:r w:rsidRPr="00221D6E">
                <w:rPr>
                  <w:color w:val="auto"/>
                </w:rPr>
                <w:t>BankInfoLbl4</w:t>
              </w:r>
            </w:p>
          </w:tc>
        </w:sdtContent>
      </w:sdt>
    </w:tr>
    <w:tr w:rsidRPr="00221D6E" w:rsidR="009254CC" w:rsidTr="005A5EED" w14:paraId="39164095" w14:textId="77777777">
      <w:sdt>
        <w:sdtPr>
          <w:rPr>
            <w:color w:val="auto"/>
          </w:rPr>
          <w:alias w:val="#Nav: /Header/BankInfoLbl5"/>
          <w:tag w:val="#Nav: Standard_Sales_Cr_Memo_NT/60303"/>
          <w:id w:val="-792435083"/>
          <w:placeholder>
            <w:docPart w:val="FADB9CD499754D4298C60617738BD9DF"/>
          </w:placeholder>
          <w:dataBinding w:prefixMappings="xmlns:ns0='urn:microsoft-dynamics-nav/reports/Standard_Sales_Cr_Memo_NT/60303/'" w:xpath="/ns0:NavWordReportXmlPart[1]/ns0:Header[1]/ns0:BankInfoLbl5[1]" w:storeItemID="{0876A940-1626-4191-BC66-EBF4B8B60254}"/>
          <w:text/>
        </w:sdtPr>
        <w:sdtContent>
          <w:tc>
            <w:tcPr>
              <w:tcW w:w="10070" w:type="dxa"/>
            </w:tcPr>
            <w:p w:rsidRPr="00221D6E" w:rsidR="009254CC" w:rsidP="009254CC" w:rsidRDefault="009254CC" w14:paraId="0A1A96C2" w14:textId="77777777">
              <w:pPr>
                <w:pStyle w:val="TableHeading"/>
                <w:rPr>
                  <w:color w:val="auto"/>
                </w:rPr>
              </w:pPr>
              <w:r w:rsidRPr="00221D6E">
                <w:rPr>
                  <w:color w:val="auto"/>
                </w:rPr>
                <w:t>BankInfoLbl5</w:t>
              </w:r>
            </w:p>
          </w:tc>
        </w:sdtContent>
      </w:sdt>
    </w:tr>
    <w:tr w:rsidRPr="00221D6E" w:rsidR="009254CC" w:rsidTr="005A5EED" w14:paraId="2D266E60" w14:textId="77777777">
      <w:sdt>
        <w:sdtPr>
          <w:rPr>
            <w:color w:val="auto"/>
          </w:rPr>
          <w:alias w:val="#Nav: /Header/BankInfoLbl3"/>
          <w:tag w:val="#Nav: Standard_Sales_Cr_Memo_NT/60303"/>
          <w:id w:val="1094214467"/>
          <w:placeholder>
            <w:docPart w:val="C1F540F5D3CC4B0CA53A56F1A6E4C843"/>
          </w:placeholder>
          <w:dataBinding w:prefixMappings="xmlns:ns0='urn:microsoft-dynamics-nav/reports/Standard_Sales_Cr_Memo_NT/60303/'" w:xpath="/ns0:NavWordReportXmlPart[1]/ns0:Header[1]/ns0:BankInfoLbl3[1]" w:storeItemID="{0876A940-1626-4191-BC66-EBF4B8B60254}"/>
          <w:text/>
        </w:sdtPr>
        <w:sdtContent>
          <w:tc>
            <w:tcPr>
              <w:tcW w:w="10070" w:type="dxa"/>
            </w:tcPr>
            <w:p w:rsidR="009254CC" w:rsidP="009254CC" w:rsidRDefault="009254CC" w14:paraId="25B85F22" w14:textId="77777777">
              <w:pPr>
                <w:pStyle w:val="TableHeading"/>
                <w:rPr>
                  <w:color w:val="auto"/>
                </w:rPr>
              </w:pPr>
              <w:r w:rsidRPr="00221D6E">
                <w:rPr>
                  <w:color w:val="auto"/>
                </w:rPr>
                <w:t>BankInfoLbl3</w:t>
              </w:r>
            </w:p>
          </w:tc>
        </w:sdtContent>
      </w:sdt>
    </w:tr>
    <w:tr w:rsidRPr="00221D6E" w:rsidR="009254CC" w:rsidTr="005A5EED" w14:paraId="5F13194B" w14:textId="77777777">
      <w:tc>
        <w:tcPr>
          <w:tcW w:w="10070" w:type="dxa"/>
        </w:tcPr>
        <w:p w:rsidRPr="00221D6E" w:rsidR="009254CC" w:rsidP="009254CC" w:rsidRDefault="009254CC" w14:paraId="3665163E" w14:textId="77777777">
          <w:pPr>
            <w:pStyle w:val="TableHeading"/>
            <w:rPr>
              <w:color w:val="auto"/>
            </w:rPr>
          </w:pPr>
        </w:p>
      </w:tc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4F62" w:rsidP="00E40C63" w:rsidRDefault="00EC4F62" w14:paraId="39820CB5" w14:textId="77777777">
      <w:pPr>
        <w:spacing w:after="0"/>
      </w:pPr>
      <w:r>
        <w:separator/>
      </w:r>
    </w:p>
  </w:footnote>
  <w:footnote w:type="continuationSeparator" w:id="0">
    <w:p w:rsidR="00EC4F62" w:rsidP="00E40C63" w:rsidRDefault="00EC4F62" w14:paraId="063A52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174C351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_Memo_NT/60303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DocumentTitle_Lbl[1]" w:storeItemID="{0876A940-1626-4191-BC66-EBF4B8B60254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_Memo_NT/60303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DocumentNo[1]" w:storeItemID="{0876A940-1626-4191-BC66-EBF4B8B60254}"/>
              <w:text/>
            </w:sdtPr>
            <w:sdtContent>
              <w:proofErr w:type="spellStart"/>
              <w:r w:rsidR="000E3CA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_Memo_NT/60303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_Memo_NT/60303/'" w:xpath="/ns0:NavWordReportXmlPart[1]/ns0:Header[1]/ns0:DocumentDate[1]" w:storeItemID="{0876A940-1626-4191-BC66-EBF4B8B60254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17AD6272">
          <w:pPr>
            <w:pStyle w:val="Subtitle"/>
          </w:pPr>
          <w:sdt>
            <w:sdtPr>
              <w:alias w:val="#Nav: /Header/Page_Lbl"/>
              <w:tag w:val="#Nav: Standard_Sales_Cr_Memo_NT/60303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Page_Lbl[1]" w:storeItemID="{0876A940-1626-4191-BC66-EBF4B8B60254}"/>
              <w:text/>
            </w:sdtPr>
            <w:sdtContent>
              <w:proofErr w:type="spellStart"/>
              <w:r w:rsidR="000E3CA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455"/>
      <w:gridCol w:w="4751"/>
    </w:tblGrid>
    <w:tr w:rsidRPr="00D91B5E" w:rsidR="00DD33D0" w:rsidTr="000A7F10" w14:paraId="54376AAE" w14:textId="77777777">
      <w:tc>
        <w:tcPr>
          <w:tcW w:w="5382" w:type="dxa"/>
        </w:tcPr>
        <w:bookmarkStart w:name="_Hlk139098936" w:displacedByCustomXml="next" w:id="0"/>
        <w:sdt>
          <w:sdtPr>
            <w:rPr>
              <w:rFonts w:ascii="Cambria" w:hAnsi="Cambria"/>
              <w:b/>
              <w:bCs/>
              <w:sz w:val="32"/>
              <w:szCs w:val="32"/>
            </w:rPr>
            <w:alias w:val="#Nav: /Header/CompanyAddress1"/>
            <w:tag w:val="#Nav: Standard_Sales_Cr_Memo_NT/60303"/>
            <w:id w:val="611318044"/>
            <w:placeholder>
              <w:docPart w:val="F6900B57941E415BA060C23091B51AA5"/>
            </w:placeholder>
            <w:dataBinding w:prefixMappings="xmlns:ns0='urn:microsoft-dynamics-nav/reports/Standard_Sales_Cr_Memo_NT/60303/'" w:xpath="/ns0:NavWordReportXmlPart[1]/ns0:Header[1]/ns0:CompanyAddress1[1]" w:storeItemID="{0876A940-1626-4191-BC66-EBF4B8B60254}"/>
            <w:text/>
          </w:sdtPr>
          <w:sdtContent>
            <w:p w:rsidRPr="00DD33D0" w:rsidR="00DD33D0" w:rsidP="00DD33D0" w:rsidRDefault="00DD33D0" w14:paraId="28BBE3C4" w14:textId="77777777">
              <w:pPr>
                <w:pStyle w:val="NoSpacing"/>
                <w:rPr>
                  <w:b/>
                  <w:bCs/>
                  <w:sz w:val="32"/>
                  <w:szCs w:val="32"/>
                </w:rPr>
              </w:pPr>
              <w:r w:rsidRPr="00DD33D0">
                <w:rPr>
                  <w:rFonts w:ascii="Cambria" w:hAnsi="Cambria"/>
                  <w:b/>
                  <w:bCs/>
                  <w:sz w:val="32"/>
                  <w:szCs w:val="32"/>
                </w:rPr>
                <w:t>CompanyAddress1</w:t>
              </w:r>
            </w:p>
          </w:sdtContent>
        </w:sdt>
        <w:p w:rsidRPr="000A7F10" w:rsidR="00DD33D0" w:rsidP="00DD33D0" w:rsidRDefault="00000000" w14:paraId="4B1D9179" w14:textId="77777777">
          <w:pPr>
            <w:pStyle w:val="NoSpacing"/>
            <w:rPr>
              <w:rStyle w:val="Strong"/>
              <w:rFonts w:ascii="Cambria" w:hAnsi="Cambria" w:cstheme="minorHAnsi"/>
            </w:rPr>
          </w:pPr>
          <w:sdt>
            <w:sdtPr>
              <w:rPr>
                <w:rStyle w:val="Strong"/>
                <w:rFonts w:ascii="Cambria" w:hAnsi="Cambria" w:cstheme="minorHAnsi"/>
                <w:sz w:val="24"/>
                <w:szCs w:val="24"/>
              </w:rPr>
              <w:alias w:val="#Nav: /Header/CompanyAddress2"/>
              <w:tag w:val="#Nav: Standard_Sales_Cr_Memo_NT/60303"/>
              <w:id w:val="245295"/>
              <w:placeholder>
                <w:docPart w:val="F6900B57941E415BA060C23091B51AA5"/>
              </w:placeholder>
              <w:dataBinding w:prefixMappings="xmlns:ns0='urn:microsoft-dynamics-nav/reports/Standard_Sales_Cr_Memo_NT/60303/'" w:xpath="/ns0:NavWordReportXmlPart[1]/ns0:Header[1]/ns0:CompanyAddress2[1]" w:storeItemID="{0876A940-1626-4191-BC66-EBF4B8B60254}"/>
              <w:text/>
            </w:sdtPr>
            <w:sdtContent>
              <w:r w:rsidRPr="000A7F10" w:rsidR="00DD33D0">
                <w:rPr>
                  <w:rStyle w:val="Strong"/>
                  <w:rFonts w:ascii="Cambria" w:hAnsi="Cambria" w:cstheme="minorHAnsi"/>
                  <w:sz w:val="24"/>
                  <w:szCs w:val="24"/>
                </w:rPr>
                <w:t>CompanyAddress2</w:t>
              </w:r>
            </w:sdtContent>
          </w:sdt>
        </w:p>
        <w:p w:rsidRPr="00D91B5E" w:rsidR="00DD33D0" w:rsidP="00DD33D0" w:rsidRDefault="00000000" w14:paraId="48629C6F" w14:textId="77777777">
          <w:pPr>
            <w:pStyle w:val="NoSpacing"/>
            <w:rPr>
              <w:rStyle w:val="Strong"/>
              <w:b w:val="0"/>
              <w:sz w:val="24"/>
              <w:szCs w:val="24"/>
            </w:rPr>
          </w:pPr>
          <w:sdt>
            <w:sdtPr>
              <w:rPr>
                <w:rStyle w:val="Strong"/>
                <w:rFonts w:ascii="Cambria" w:hAnsi="Cambria" w:cstheme="minorHAnsi"/>
                <w:b w:val="0"/>
                <w:bCs w:val="0"/>
                <w:sz w:val="24"/>
                <w:szCs w:val="24"/>
              </w:rPr>
              <w:alias w:val="#Nav: /Header/CompanyAddress3"/>
              <w:tag w:val="#Nav: Standard_Sales_Cr_Memo_NT/60303"/>
              <w:id w:val="-1397587467"/>
              <w:placeholder>
                <w:docPart w:val="F6900B57941E415BA060C23091B51AA5"/>
              </w:placeholder>
              <w:dataBinding w:prefixMappings="xmlns:ns0='urn:microsoft-dynamics-nav/reports/Standard_Sales_Cr_Memo_NT/60303/'" w:xpath="/ns0:NavWordReportXmlPart[1]/ns0:Header[1]/ns0:CompanyAddress3[1]" w:storeItemID="{0876A940-1626-4191-BC66-EBF4B8B60254}"/>
              <w:text/>
            </w:sdtPr>
            <w:sdtContent>
              <w:r w:rsidRPr="000A7F10" w:rsidR="00DD33D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CompanyAddress3</w:t>
              </w:r>
            </w:sdtContent>
          </w:sdt>
        </w:p>
        <w:p w:rsidRPr="00D91B5E" w:rsidR="00DD33D0" w:rsidP="00DD33D0" w:rsidRDefault="00000000" w14:paraId="0A182120" w14:textId="77777777">
          <w:pPr>
            <w:pStyle w:val="NoSpacing"/>
          </w:pPr>
          <w:sdt>
            <w:sdtPr>
              <w:rPr>
                <w:rStyle w:val="Strong"/>
                <w:rFonts w:ascii="Cambria" w:hAnsi="Cambria" w:cstheme="minorHAnsi"/>
                <w:b w:val="0"/>
                <w:bCs w:val="0"/>
                <w:sz w:val="24"/>
                <w:szCs w:val="24"/>
              </w:rPr>
              <w:alias w:val="#Nav: /Header/CompanyPhoneNo_Lbl"/>
              <w:tag w:val="#Nav: Standard_Sales_Cr_Memo_NT/60303"/>
              <w:id w:val="1168985877"/>
              <w:placeholder>
                <w:docPart w:val="0A88A5D26E9147259C4B70AD874E3375"/>
              </w:placeholder>
              <w:dataBinding w:prefixMappings="xmlns:ns0='urn:microsoft-dynamics-nav/reports/Standard_Sales_Cr_Memo_NT/60303/'" w:xpath="/ns0:NavWordReportXmlPart[1]/ns0:Header[1]/ns0:CompanyPhoneNo_Lbl[1]" w:storeItemID="{0876A940-1626-4191-BC66-EBF4B8B60254}"/>
              <w:text/>
            </w:sdtPr>
            <w:sdtContent>
              <w:r w:rsidRPr="000A7F10" w:rsidR="00DD33D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CompanyPhoneNo_Lbl</w:t>
              </w:r>
            </w:sdtContent>
          </w:sdt>
          <w:r w:rsidRPr="00D91B5E" w:rsidR="00DD33D0">
            <w:t xml:space="preserve"> </w:t>
          </w:r>
          <w:sdt>
            <w:sdtPr>
              <w:rPr>
                <w:rStyle w:val="Strong"/>
                <w:b w:val="0"/>
                <w:bCs w:val="0"/>
                <w:sz w:val="24"/>
                <w:szCs w:val="24"/>
              </w:rPr>
              <w:alias w:val="#Nav: /Header/CompanyPhoneNo"/>
              <w:tag w:val="#Nav: Standard_Sales_Cr_Memo_NT/60303"/>
              <w:id w:val="-2015218065"/>
              <w:placeholder>
                <w:docPart w:val="0A88A5D26E9147259C4B70AD874E3375"/>
              </w:placeholder>
              <w:dataBinding w:prefixMappings="xmlns:ns0='urn:microsoft-dynamics-nav/reports/Standard_Sales_Cr_Memo_NT/60303/'" w:xpath="/ns0:NavWordReportXmlPart[1]/ns0:Header[1]/ns0:CompanyPhoneNo[1]" w:storeItemID="{0876A940-1626-4191-BC66-EBF4B8B60254}"/>
              <w:text/>
            </w:sdtPr>
            <w:sdtContent>
              <w:r w:rsidRPr="000A7F10" w:rsidR="00DD33D0">
                <w:rPr>
                  <w:rStyle w:val="Strong"/>
                  <w:b w:val="0"/>
                  <w:bCs w:val="0"/>
                  <w:sz w:val="24"/>
                  <w:szCs w:val="24"/>
                </w:rPr>
                <w:t>CompanyPhoneNo</w:t>
              </w:r>
            </w:sdtContent>
          </w:sdt>
        </w:p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CmpInfoEmail"/>
            <w:tag w:val="#Nav: Standard_Sales_Cr_Memo_NT/60303"/>
            <w:id w:val="-636410617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CmpInfoEmail[1]" w:storeItemID="{0876A940-1626-4191-BC66-EBF4B8B60254}"/>
            <w:text/>
          </w:sdtPr>
          <w:sdtContent>
            <w:p w:rsidRPr="00D91B5E" w:rsidR="00DD33D0" w:rsidP="00DD33D0" w:rsidRDefault="00DD33D0" w14:paraId="5ABB7116" w14:textId="77777777">
              <w:pPr>
                <w:pStyle w:val="NoSpacing"/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CmpInfoEmail</w:t>
              </w:r>
              <w:proofErr w:type="spellEnd"/>
            </w:p>
          </w:sdtContent>
        </w:sdt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VatInfo"/>
            <w:tag w:val="#Nav: Standard_Sales_Cr_Memo_NT/60303"/>
            <w:id w:val="-575209734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VatInfo[1]" w:storeItemID="{0876A940-1626-4191-BC66-EBF4B8B60254}"/>
            <w:text/>
          </w:sdtPr>
          <w:sdtContent>
            <w:p w:rsidRPr="00D91B5E" w:rsidR="00DD33D0" w:rsidP="00DD33D0" w:rsidRDefault="00DD33D0" w14:paraId="63EE3620" w14:textId="77777777">
              <w:pPr>
                <w:pStyle w:val="NoSpacing"/>
                <w:rPr>
                  <w:rStyle w:val="Strong"/>
                  <w:b w:val="0"/>
                </w:rPr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VatInfo</w:t>
              </w:r>
              <w:proofErr w:type="spellEnd"/>
            </w:p>
          </w:sdtContent>
        </w:sdt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TICInfo"/>
            <w:tag w:val="#Nav: Standard_Sales_Cr_Memo_NT/60303"/>
            <w:id w:val="562678923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TICInfo[1]" w:storeItemID="{0876A940-1626-4191-BC66-EBF4B8B60254}"/>
            <w:text/>
          </w:sdtPr>
          <w:sdtContent>
            <w:p w:rsidRPr="00D91B5E" w:rsidR="00DD33D0" w:rsidP="00DD33D0" w:rsidRDefault="00DD33D0" w14:paraId="449F615C" w14:textId="77777777">
              <w:pPr>
                <w:pStyle w:val="NoSpacing"/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TICInfo</w:t>
              </w:r>
              <w:proofErr w:type="spellEnd"/>
            </w:p>
          </w:sdtContent>
        </w:sdt>
      </w:tc>
      <w:sdt>
        <w:sdtPr>
          <w:alias w:val="#Nav: /Header/CompanyPicture"/>
          <w:tag w:val="#Nav: Standard_Sales_Cr_Memo_NT/60303"/>
          <w:id w:val="1556119624"/>
          <w:dataBinding w:prefixMappings="xmlns:ns0='urn:microsoft-dynamics-nav/reports/Standard_Sales_Cr_Memo_NT/60303/'" w:xpath="/ns0:NavWordReportXmlPart[1]/ns0:Header[1]/ns0:CompanyPicture[1]" w:storeItemID="{0876A940-1626-4191-BC66-EBF4B8B60254}"/>
          <w:picture/>
        </w:sdtPr>
        <w:sdtContent>
          <w:tc>
            <w:tcPr>
              <w:tcW w:w="4688" w:type="dxa"/>
            </w:tcPr>
            <w:p w:rsidRPr="00D91B5E" w:rsidR="00DD33D0" w:rsidP="00DD33D0" w:rsidRDefault="00DD33D0" w14:paraId="3166EA4D" w14:textId="77777777">
              <w:pPr>
                <w:pStyle w:val="Header"/>
                <w:jc w:val="right"/>
              </w:pPr>
              <w:r w:rsidRPr="00D91B5E">
                <w:rPr>
                  <w:noProof/>
                  <w:lang w:val="da-DK" w:eastAsia="da-DK"/>
                </w:rPr>
                <w:drawing>
                  <wp:inline distT="0" distB="0" distL="0" distR="0" wp14:anchorId="6D0485D3" wp14:editId="618EF014">
                    <wp:extent cx="800472" cy="800472"/>
                    <wp:effectExtent l="0" t="0" r="0" b="0"/>
                    <wp:docPr id="5" name="Pictur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0472" cy="800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bookmarkEnd w:id="0"/>
  <w:p w:rsidR="00E90025" w:rsidP="00E90025" w:rsidRDefault="00E90025" w14:paraId="1F5DD627" w14:textId="2E3F37BF">
    <w:pPr>
      <w:pStyle w:val="Header"/>
      <w:tabs>
        <w:tab w:val="center" w:pos="5103"/>
        <w:tab w:val="right" w:pos="10206"/>
      </w:tabs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sz w:val="32"/>
        <w:szCs w:val="32"/>
      </w:rPr>
      <w:tab/>
    </w:r>
    <w:sdt>
      <w:sdtPr>
        <w:rPr>
          <w:rFonts w:asciiTheme="majorHAnsi" w:hAnsiTheme="majorHAnsi" w:cstheme="majorHAnsi"/>
          <w:b/>
          <w:bCs/>
          <w:sz w:val="32"/>
          <w:szCs w:val="32"/>
        </w:rPr>
        <w:alias w:val="#Nav: /Header/DocumentTitle_Lbl"/>
        <w:tag w:val="#Nav: Standard_Sales_Cr_Memo_NT/60303"/>
        <w:id w:val="306134027"/>
        <w:placeholder>
          <w:docPart w:val="DefaultPlaceholder_-1854013440"/>
        </w:placeholder>
        <w:dataBinding w:prefixMappings="xmlns:ns0='urn:microsoft-dynamics-nav/reports/Standard_Sales_Cr_Memo_NT/60303/'" w:xpath="/ns0:NavWordReportXmlPart[1]/ns0:Header[1]/ns0:DocumentTitle_Lbl[1]" w:storeItemID="{0876A940-1626-4191-BC66-EBF4B8B60254}"/>
        <w:text/>
      </w:sdtPr>
      <w:sdtContent>
        <w:proofErr w:type="spellStart"/>
        <w:r w:rsidRPr="00E90025">
          <w:rPr>
            <w:rFonts w:asciiTheme="majorHAnsi" w:hAnsiTheme="majorHAnsi" w:cstheme="majorHAnsi"/>
            <w:b/>
            <w:bCs/>
            <w:sz w:val="32"/>
            <w:szCs w:val="32"/>
          </w:rPr>
          <w:t>DocumentTitle_Lbl</w:t>
        </w:r>
        <w:proofErr w:type="spellEnd"/>
      </w:sdtContent>
    </w:sdt>
    <w:r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4D79"/>
    <w:rsid w:val="00032E69"/>
    <w:rsid w:val="000357EB"/>
    <w:rsid w:val="00070EE8"/>
    <w:rsid w:val="00074151"/>
    <w:rsid w:val="000844A3"/>
    <w:rsid w:val="00090494"/>
    <w:rsid w:val="000A665A"/>
    <w:rsid w:val="000A7F10"/>
    <w:rsid w:val="000D5A6D"/>
    <w:rsid w:val="000E071F"/>
    <w:rsid w:val="000E3CA5"/>
    <w:rsid w:val="000E4368"/>
    <w:rsid w:val="00103846"/>
    <w:rsid w:val="0010706B"/>
    <w:rsid w:val="00110865"/>
    <w:rsid w:val="0011793B"/>
    <w:rsid w:val="00126D5A"/>
    <w:rsid w:val="00133E05"/>
    <w:rsid w:val="00134A71"/>
    <w:rsid w:val="001506EA"/>
    <w:rsid w:val="00151C73"/>
    <w:rsid w:val="001621D9"/>
    <w:rsid w:val="001A10DB"/>
    <w:rsid w:val="001A7218"/>
    <w:rsid w:val="001B793C"/>
    <w:rsid w:val="001D1CE2"/>
    <w:rsid w:val="001D20FA"/>
    <w:rsid w:val="001D6807"/>
    <w:rsid w:val="0020108A"/>
    <w:rsid w:val="002316FF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429C"/>
    <w:rsid w:val="002B6B46"/>
    <w:rsid w:val="002C1089"/>
    <w:rsid w:val="002D2875"/>
    <w:rsid w:val="002E0347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301B"/>
    <w:rsid w:val="004B47ED"/>
    <w:rsid w:val="004B6FE5"/>
    <w:rsid w:val="004C60A5"/>
    <w:rsid w:val="004D7148"/>
    <w:rsid w:val="004F051A"/>
    <w:rsid w:val="004F2432"/>
    <w:rsid w:val="0051660C"/>
    <w:rsid w:val="00524FE6"/>
    <w:rsid w:val="00543913"/>
    <w:rsid w:val="00552846"/>
    <w:rsid w:val="00555721"/>
    <w:rsid w:val="0056252F"/>
    <w:rsid w:val="00563DCD"/>
    <w:rsid w:val="005731CF"/>
    <w:rsid w:val="00580B78"/>
    <w:rsid w:val="00586F7E"/>
    <w:rsid w:val="00587157"/>
    <w:rsid w:val="00595F7F"/>
    <w:rsid w:val="005963DE"/>
    <w:rsid w:val="005A0994"/>
    <w:rsid w:val="005D1CD7"/>
    <w:rsid w:val="005E360C"/>
    <w:rsid w:val="005F2559"/>
    <w:rsid w:val="005F5EC9"/>
    <w:rsid w:val="005F6BCC"/>
    <w:rsid w:val="0060202A"/>
    <w:rsid w:val="00610A30"/>
    <w:rsid w:val="00612ABF"/>
    <w:rsid w:val="006154BE"/>
    <w:rsid w:val="006245DA"/>
    <w:rsid w:val="0063217C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814BA"/>
    <w:rsid w:val="008A7D4E"/>
    <w:rsid w:val="008C02C9"/>
    <w:rsid w:val="008C3901"/>
    <w:rsid w:val="008D7475"/>
    <w:rsid w:val="008E1E5A"/>
    <w:rsid w:val="008E766D"/>
    <w:rsid w:val="008F0A38"/>
    <w:rsid w:val="009072D1"/>
    <w:rsid w:val="0092542A"/>
    <w:rsid w:val="009254CC"/>
    <w:rsid w:val="00933DB5"/>
    <w:rsid w:val="00943A17"/>
    <w:rsid w:val="009453BC"/>
    <w:rsid w:val="00954C6C"/>
    <w:rsid w:val="00966D04"/>
    <w:rsid w:val="00973ED8"/>
    <w:rsid w:val="00975A1C"/>
    <w:rsid w:val="00982950"/>
    <w:rsid w:val="00986E51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56CE"/>
    <w:rsid w:val="00A00B95"/>
    <w:rsid w:val="00A01AB9"/>
    <w:rsid w:val="00A048EC"/>
    <w:rsid w:val="00A05F93"/>
    <w:rsid w:val="00A221F7"/>
    <w:rsid w:val="00A30C38"/>
    <w:rsid w:val="00A42BE5"/>
    <w:rsid w:val="00A510F4"/>
    <w:rsid w:val="00A76F36"/>
    <w:rsid w:val="00A9010E"/>
    <w:rsid w:val="00A940EF"/>
    <w:rsid w:val="00A9726D"/>
    <w:rsid w:val="00AA7A03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4917"/>
    <w:rsid w:val="00B57659"/>
    <w:rsid w:val="00B60D54"/>
    <w:rsid w:val="00B7270F"/>
    <w:rsid w:val="00B8205C"/>
    <w:rsid w:val="00B86BCD"/>
    <w:rsid w:val="00B91CA1"/>
    <w:rsid w:val="00B93E1C"/>
    <w:rsid w:val="00B96060"/>
    <w:rsid w:val="00BA7A9F"/>
    <w:rsid w:val="00BB2F6C"/>
    <w:rsid w:val="00BB7993"/>
    <w:rsid w:val="00BC232B"/>
    <w:rsid w:val="00BC3454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87422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D33D0"/>
    <w:rsid w:val="00DE1143"/>
    <w:rsid w:val="00DF30F1"/>
    <w:rsid w:val="00DF3EB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34AC"/>
    <w:rsid w:val="00E65451"/>
    <w:rsid w:val="00E67097"/>
    <w:rsid w:val="00E718F4"/>
    <w:rsid w:val="00E90025"/>
    <w:rsid w:val="00E902EA"/>
    <w:rsid w:val="00E96A2B"/>
    <w:rsid w:val="00EA246E"/>
    <w:rsid w:val="00EA27AA"/>
    <w:rsid w:val="00EB5B19"/>
    <w:rsid w:val="00EC1995"/>
    <w:rsid w:val="00EC4C86"/>
    <w:rsid w:val="00EC4F62"/>
    <w:rsid w:val="00ED0377"/>
    <w:rsid w:val="00ED6BCA"/>
    <w:rsid w:val="00EE2CA3"/>
    <w:rsid w:val="00EE53F7"/>
    <w:rsid w:val="00F13D66"/>
    <w:rsid w:val="00F14176"/>
    <w:rsid w:val="00F178EB"/>
    <w:rsid w:val="00F20F72"/>
    <w:rsid w:val="00F219F1"/>
    <w:rsid w:val="00F26E5C"/>
    <w:rsid w:val="00F36FA0"/>
    <w:rsid w:val="00F41989"/>
    <w:rsid w:val="00F44822"/>
    <w:rsid w:val="00F66A1F"/>
    <w:rsid w:val="00F81AE9"/>
    <w:rsid w:val="00F848FB"/>
    <w:rsid w:val="00F86468"/>
    <w:rsid w:val="00FA3F60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1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5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  <w:style w:type="table" w:customStyle="1" w:styleId="InvoiceTable">
    <w:name w:val="Invoice Table"/>
    <w:basedOn w:val="TableNormal"/>
    <w:uiPriority w:val="99"/>
    <w:rsid w:val="00BA7A9F"/>
    <w:pPr>
      <w:spacing w:before="80" w:after="80" w:line="240" w:lineRule="auto"/>
    </w:pPr>
    <w:rPr>
      <w:color w:val="595959" w:themeColor="text1" w:themeTint="A6"/>
      <w:sz w:val="20"/>
      <w:szCs w:val="20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5B9BD5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customStyle="1" w:styleId="TableHeading">
    <w:name w:val="Table Heading"/>
    <w:basedOn w:val="Normal"/>
    <w:qFormat/>
    <w:rsid w:val="008814BA"/>
    <w:pPr>
      <w:spacing w:before="40" w:after="40"/>
    </w:pPr>
    <w:rPr>
      <w:rFonts w:asciiTheme="majorHAnsi" w:hAnsiTheme="majorHAnsi" w:cstheme="majorHAnsi"/>
      <w:caps/>
      <w:color w:val="5B9BD5" w:themeColor="accent1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00B57941E415BA060C23091B5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317A-FD5C-435C-B0FF-511331305710}"/>
      </w:docPartPr>
      <w:docPartBody>
        <w:p w:rsidR="003A12E9" w:rsidRDefault="0096349F" w:rsidP="0096349F">
          <w:pPr>
            <w:pStyle w:val="F6900B57941E415BA060C23091B51AA5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0A88A5D26E9147259C4B70AD874E3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375A-2F0C-4945-9F74-B5BE51645F96}"/>
      </w:docPartPr>
      <w:docPartBody>
        <w:p w:rsidR="003A12E9" w:rsidRDefault="0096349F" w:rsidP="0096349F">
          <w:pPr>
            <w:pStyle w:val="0A88A5D26E9147259C4B70AD874E3375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991E8C4921BD413DA5785EAC64ECA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2BF1-1D3F-4AE4-8806-BE46009EF962}"/>
      </w:docPartPr>
      <w:docPartBody>
        <w:p w:rsidR="003A12E9" w:rsidRDefault="0096349F" w:rsidP="0096349F">
          <w:pPr>
            <w:pStyle w:val="991E8C4921BD413DA5785EAC64ECA8E5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AA961B50240E8ACF0ACB74E43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4DAB1-6BF7-4F9E-955D-6823AD50CE82}"/>
      </w:docPartPr>
      <w:docPartBody>
        <w:p w:rsidR="00A97E7C" w:rsidRDefault="00D32312" w:rsidP="00D32312">
          <w:pPr>
            <w:pStyle w:val="E08AA961B50240E8ACF0ACB74E43D400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464C17F80958481DAD0AFB1003D6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B71AC-38DD-4C17-86D8-C348FD3B24B8}"/>
      </w:docPartPr>
      <w:docPartBody>
        <w:p w:rsidR="00A97E7C" w:rsidRDefault="00D32312" w:rsidP="00D32312">
          <w:pPr>
            <w:pStyle w:val="464C17F80958481DAD0AFB1003D628D1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349D71FA6D4FDFA2D74F1BED26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2434-42A9-456D-9197-BA84AC717CD4}"/>
      </w:docPartPr>
      <w:docPartBody>
        <w:p w:rsidR="00A97E7C" w:rsidRDefault="00D32312" w:rsidP="00D32312">
          <w:pPr>
            <w:pStyle w:val="1A349D71FA6D4FDFA2D74F1BED2694BC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A3C7C21559C14FA4BC94C3EDD162A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5B69-43DA-4778-8C08-1D356CFD65B8}"/>
      </w:docPartPr>
      <w:docPartBody>
        <w:p w:rsidR="00A97E7C" w:rsidRDefault="00D32312" w:rsidP="00D32312">
          <w:pPr>
            <w:pStyle w:val="A3C7C21559C14FA4BC94C3EDD162A051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C62E0865349E6ADE26500FEA0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A923-4521-40D6-BFC6-1FF1C407E1A3}"/>
      </w:docPartPr>
      <w:docPartBody>
        <w:p w:rsidR="00A97E7C" w:rsidRDefault="00D32312" w:rsidP="00D32312">
          <w:pPr>
            <w:pStyle w:val="76CC62E0865349E6ADE26500FEA0521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27C1242FF446C3924391CED37FD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304B-5A42-464C-8E0F-E8966C668181}"/>
      </w:docPartPr>
      <w:docPartBody>
        <w:p w:rsidR="00A97E7C" w:rsidRDefault="00D32312" w:rsidP="00D32312">
          <w:pPr>
            <w:pStyle w:val="1827C1242FF446C3924391CED37FDAD7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2BDF075CEB904E4EA9C4A7DC666D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F5A04-2429-4CE1-8D5F-40EAFB1EBF23}"/>
      </w:docPartPr>
      <w:docPartBody>
        <w:p w:rsidR="00A97E7C" w:rsidRDefault="00D32312" w:rsidP="00D32312">
          <w:pPr>
            <w:pStyle w:val="2BDF075CEB904E4EA9C4A7DC666D5FB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33650C76043A2B5EAE34B59F8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5428E-4B1E-4B92-B8FC-4E484BAB519E}"/>
      </w:docPartPr>
      <w:docPartBody>
        <w:p w:rsidR="00A97E7C" w:rsidRDefault="00D32312" w:rsidP="00D32312">
          <w:pPr>
            <w:pStyle w:val="D0733650C76043A2B5EAE34B59F8326F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E30F757FF94E788A9C333EB77F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16C2-2889-40E5-B403-F7F0D51B3315}"/>
      </w:docPartPr>
      <w:docPartBody>
        <w:p w:rsidR="00A97E7C" w:rsidRDefault="00D32312" w:rsidP="00D32312">
          <w:pPr>
            <w:pStyle w:val="3CE30F757FF94E788A9C333EB77F9A7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811DFCFCB4226ABC654ACB82E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F1E3-5E7E-48B9-91C4-E9D1D2C76541}"/>
      </w:docPartPr>
      <w:docPartBody>
        <w:p w:rsidR="00A97E7C" w:rsidRDefault="00D32312" w:rsidP="00D32312">
          <w:pPr>
            <w:pStyle w:val="7BF811DFCFCB4226ABC654ACB82EDF7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8141935BC41ED8A1BA40D1B44C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5F31-E5D5-4ED9-96DD-61EEF52A32C6}"/>
      </w:docPartPr>
      <w:docPartBody>
        <w:p w:rsidR="00A97E7C" w:rsidRDefault="00D32312" w:rsidP="00D32312">
          <w:pPr>
            <w:pStyle w:val="83B8141935BC41ED8A1BA40D1B44C0E2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F6AA8C0784FA2B90B123872AF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1673-46CB-42D0-A65A-5F9600FBF283}"/>
      </w:docPartPr>
      <w:docPartBody>
        <w:p w:rsidR="00A97E7C" w:rsidRDefault="00D32312" w:rsidP="00D32312">
          <w:pPr>
            <w:pStyle w:val="216F6AA8C0784FA2B90B123872AF873A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C21F74D004B8A96B1293AF32F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6519-20DD-40AB-8C9A-E7EFF652835B}"/>
      </w:docPartPr>
      <w:docPartBody>
        <w:p w:rsidR="00A97E7C" w:rsidRDefault="00D32312" w:rsidP="00D32312">
          <w:pPr>
            <w:pStyle w:val="FD2C21F74D004B8A96B1293AF32FA406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385B2307E43D988C9EF2D1763B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17BE4-DB26-4BEB-A3CF-2884DE998457}"/>
      </w:docPartPr>
      <w:docPartBody>
        <w:p w:rsidR="00B833E3" w:rsidRDefault="00A97E7C" w:rsidP="00A97E7C">
          <w:pPr>
            <w:pStyle w:val="FDB385B2307E43D988C9EF2D1763BF4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C20FDB4BE84C60BD1CB5CF0A4B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B626B-A704-450D-952A-637BAC4EE9A4}"/>
      </w:docPartPr>
      <w:docPartBody>
        <w:p w:rsidR="00B833E3" w:rsidRDefault="00A97E7C" w:rsidP="00A97E7C">
          <w:pPr>
            <w:pStyle w:val="24C20FDB4BE84C60BD1CB5CF0A4B654D"/>
          </w:pPr>
          <w:r w:rsidRPr="00A85E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A756BCF144DD4AB020A6564B02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193B3-0132-434A-91EA-CB05534E3006}"/>
      </w:docPartPr>
      <w:docPartBody>
        <w:p w:rsidR="00B833E3" w:rsidRDefault="00A97E7C" w:rsidP="00A97E7C">
          <w:pPr>
            <w:pStyle w:val="832A756BCF144DD4AB020A6564B024DC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B81416D690B645F88C01418DDFE29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819A-FB6D-42EE-8097-CBCF6C4A2CBF}"/>
      </w:docPartPr>
      <w:docPartBody>
        <w:p w:rsidR="00B833E3" w:rsidRDefault="00A97E7C" w:rsidP="00A97E7C">
          <w:pPr>
            <w:pStyle w:val="B81416D690B645F88C01418DDFE298C2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447A7CDA4DAF43599E286D875B6F6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9580-DD9A-4091-824F-6DC9F7B8D72B}"/>
      </w:docPartPr>
      <w:docPartBody>
        <w:p w:rsidR="00B833E3" w:rsidRDefault="00A97E7C" w:rsidP="00A97E7C">
          <w:pPr>
            <w:pStyle w:val="447A7CDA4DAF43599E286D875B6F6B1D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2F5B04C7E3664142A8852D0D55F2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9BB68-A4DD-49E3-9935-E3CF7A088B53}"/>
      </w:docPartPr>
      <w:docPartBody>
        <w:p w:rsidR="00840756" w:rsidRDefault="008F25FA" w:rsidP="008F25FA">
          <w:pPr>
            <w:pStyle w:val="2F5B04C7E3664142A8852D0D55F2E9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EAF9523E704611B629F6F46DD20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4C530-5D31-4D34-B0F9-0FA29236CFBA}"/>
      </w:docPartPr>
      <w:docPartBody>
        <w:p w:rsidR="00840756" w:rsidRDefault="008F25FA" w:rsidP="008F25FA">
          <w:pPr>
            <w:pStyle w:val="0DEAF9523E704611B629F6F46DD206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DB9CD499754D4298C60617738BD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4234-529B-4E19-8C5C-1C7E2238D5C4}"/>
      </w:docPartPr>
      <w:docPartBody>
        <w:p w:rsidR="00840756" w:rsidRDefault="008F25FA" w:rsidP="008F25FA">
          <w:pPr>
            <w:pStyle w:val="FADB9CD499754D4298C60617738BD9DF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AD6D5ADDA74ABA9358DF6028EE5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85207-5FBA-4F51-9AB2-9197B144B8B1}"/>
      </w:docPartPr>
      <w:docPartBody>
        <w:p w:rsidR="00840756" w:rsidRDefault="008F25FA" w:rsidP="008F25FA">
          <w:pPr>
            <w:pStyle w:val="EAAD6D5ADDA74ABA9358DF6028EE5E99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D321EC40A4A4383F62AB55082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627ED-30CF-4237-8C9F-5B982E9D3BF3}"/>
      </w:docPartPr>
      <w:docPartBody>
        <w:p w:rsidR="00840756" w:rsidRDefault="008F25FA" w:rsidP="008F25FA">
          <w:pPr>
            <w:pStyle w:val="D43D321EC40A4A4383F62AB55082937F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F540F5D3CC4B0CA53A56F1A6E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8D06-296B-4E2C-8D40-ED210F9A9BF0}"/>
      </w:docPartPr>
      <w:docPartBody>
        <w:p w:rsidR="00840756" w:rsidRDefault="008F25FA" w:rsidP="008F25FA">
          <w:pPr>
            <w:pStyle w:val="C1F540F5D3CC4B0CA53A56F1A6E4C843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DE9573CBEC414595E0D4FCC89D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2A794-23A5-4B13-8B95-9410D2130C52}"/>
      </w:docPartPr>
      <w:docPartBody>
        <w:p w:rsidR="00000000" w:rsidRDefault="00320112" w:rsidP="00320112">
          <w:pPr>
            <w:pStyle w:val="D1DE9573CBEC414595E0D4FCC89D3C3B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074270AFD4B5A9937E3981F03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8806E-F471-4397-8CB3-AF72F93AF4F7}"/>
      </w:docPartPr>
      <w:docPartBody>
        <w:p w:rsidR="00000000" w:rsidRDefault="00320112" w:rsidP="00320112">
          <w:pPr>
            <w:pStyle w:val="A96074270AFD4B5A9937E3981F03E8C6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C159D58B3A46528576BB74907CF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DDDD-686C-4F9A-8D87-FF666D3CF609}"/>
      </w:docPartPr>
      <w:docPartBody>
        <w:p w:rsidR="00000000" w:rsidRDefault="00320112" w:rsidP="00320112">
          <w:pPr>
            <w:pStyle w:val="CBC159D58B3A46528576BB74907CFFF6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399E09E10A430C95F18EC20F6B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20FD-D13D-44B7-9413-FB47F0A46758}"/>
      </w:docPartPr>
      <w:docPartBody>
        <w:p w:rsidR="00000000" w:rsidRDefault="00320112" w:rsidP="00320112">
          <w:pPr>
            <w:pStyle w:val="43399E09E10A430C95F18EC20F6B2723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39A2DDE46148609567CA7767582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5E74-A7A7-4B61-9BA7-8DDAFC1207BB}"/>
      </w:docPartPr>
      <w:docPartBody>
        <w:p w:rsidR="00000000" w:rsidRDefault="00320112" w:rsidP="00320112">
          <w:pPr>
            <w:pStyle w:val="7239A2DDE46148609567CA7767582E08"/>
          </w:pPr>
          <w:r w:rsidRPr="00CD21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D052495CB046428E6674766BCD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1C4C2-417C-400F-A9C7-B89D9805E3FE}"/>
      </w:docPartPr>
      <w:docPartBody>
        <w:p w:rsidR="00000000" w:rsidRDefault="00320112" w:rsidP="00320112">
          <w:pPr>
            <w:pStyle w:val="58D052495CB046428E6674766BCDA940"/>
          </w:pPr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93F57FBD3E4112BCE8BB6C5B668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EF4B-B9E8-4F8B-8B19-DFAFFEFEE32D}"/>
      </w:docPartPr>
      <w:docPartBody>
        <w:p w:rsidR="00000000" w:rsidRDefault="00320112" w:rsidP="00320112">
          <w:pPr>
            <w:pStyle w:val="1D93F57FBD3E4112BCE8BB6C5B66819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D08AB4E469B44390ACFD691281923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409F-49AA-49AE-99BD-77D2FDDB1F97}"/>
      </w:docPartPr>
      <w:docPartBody>
        <w:p w:rsidR="00000000" w:rsidRDefault="00320112" w:rsidP="00320112">
          <w:pPr>
            <w:pStyle w:val="D08AB4E469B44390ACFD69128192377D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F37A5B96E08D48A0824F25AA33D8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DB9D-5207-42A1-AA42-2CDD6CDABF4B}"/>
      </w:docPartPr>
      <w:docPartBody>
        <w:p w:rsidR="00000000" w:rsidRDefault="00320112" w:rsidP="00320112">
          <w:pPr>
            <w:pStyle w:val="F37A5B96E08D48A0824F25AA33D87D66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20112"/>
    <w:rsid w:val="003A12E9"/>
    <w:rsid w:val="003A4322"/>
    <w:rsid w:val="003C562A"/>
    <w:rsid w:val="003F65E8"/>
    <w:rsid w:val="0044675D"/>
    <w:rsid w:val="00471FEE"/>
    <w:rsid w:val="0070272D"/>
    <w:rsid w:val="00715456"/>
    <w:rsid w:val="00776458"/>
    <w:rsid w:val="007A55A3"/>
    <w:rsid w:val="007D6AAE"/>
    <w:rsid w:val="00840756"/>
    <w:rsid w:val="008E0D2D"/>
    <w:rsid w:val="008F25FA"/>
    <w:rsid w:val="008F7AC0"/>
    <w:rsid w:val="00945954"/>
    <w:rsid w:val="0096349F"/>
    <w:rsid w:val="009A0924"/>
    <w:rsid w:val="009C647B"/>
    <w:rsid w:val="009F034B"/>
    <w:rsid w:val="009F2F42"/>
    <w:rsid w:val="00A268AC"/>
    <w:rsid w:val="00A97E7C"/>
    <w:rsid w:val="00B243DB"/>
    <w:rsid w:val="00B833E3"/>
    <w:rsid w:val="00CF76A8"/>
    <w:rsid w:val="00D32312"/>
    <w:rsid w:val="00D34F39"/>
    <w:rsid w:val="00DB65E8"/>
    <w:rsid w:val="00E0310A"/>
    <w:rsid w:val="00E04FEE"/>
    <w:rsid w:val="00E76BA6"/>
    <w:rsid w:val="00E96142"/>
    <w:rsid w:val="00EE172A"/>
    <w:rsid w:val="00EE3E56"/>
    <w:rsid w:val="00F523C1"/>
    <w:rsid w:val="00F862F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112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F6900B57941E415BA060C23091B51AA5">
    <w:name w:val="F6900B57941E415BA060C23091B51AA5"/>
    <w:rsid w:val="0096349F"/>
    <w:rPr>
      <w:kern w:val="2"/>
      <w:lang w:val="en-GB" w:eastAsia="en-GB"/>
      <w14:ligatures w14:val="standardContextual"/>
    </w:rPr>
  </w:style>
  <w:style w:type="paragraph" w:customStyle="1" w:styleId="0A88A5D26E9147259C4B70AD874E3375">
    <w:name w:val="0A88A5D26E9147259C4B70AD874E3375"/>
    <w:rsid w:val="0096349F"/>
    <w:rPr>
      <w:kern w:val="2"/>
      <w:lang w:val="en-GB" w:eastAsia="en-GB"/>
      <w14:ligatures w14:val="standardContextual"/>
    </w:rPr>
  </w:style>
  <w:style w:type="paragraph" w:customStyle="1" w:styleId="991E8C4921BD413DA5785EAC64ECA8E5">
    <w:name w:val="991E8C4921BD413DA5785EAC64ECA8E5"/>
    <w:rsid w:val="0096349F"/>
    <w:rPr>
      <w:kern w:val="2"/>
      <w:lang w:val="en-GB" w:eastAsia="en-GB"/>
      <w14:ligatures w14:val="standardContextual"/>
    </w:rPr>
  </w:style>
  <w:style w:type="paragraph" w:customStyle="1" w:styleId="E08AA961B50240E8ACF0ACB74E43D400">
    <w:name w:val="E08AA961B50240E8ACF0ACB74E43D400"/>
    <w:rsid w:val="00D32312"/>
    <w:rPr>
      <w:kern w:val="2"/>
      <w:lang w:val="en-GB" w:eastAsia="en-GB"/>
      <w14:ligatures w14:val="standardContextual"/>
    </w:rPr>
  </w:style>
  <w:style w:type="paragraph" w:customStyle="1" w:styleId="464C17F80958481DAD0AFB1003D628D1">
    <w:name w:val="464C17F80958481DAD0AFB1003D628D1"/>
    <w:rsid w:val="00D32312"/>
    <w:rPr>
      <w:kern w:val="2"/>
      <w:lang w:val="en-GB" w:eastAsia="en-GB"/>
      <w14:ligatures w14:val="standardContextual"/>
    </w:rPr>
  </w:style>
  <w:style w:type="paragraph" w:customStyle="1" w:styleId="1A349D71FA6D4FDFA2D74F1BED2694BC">
    <w:name w:val="1A349D71FA6D4FDFA2D74F1BED2694BC"/>
    <w:rsid w:val="00D32312"/>
    <w:rPr>
      <w:kern w:val="2"/>
      <w:lang w:val="en-GB" w:eastAsia="en-GB"/>
      <w14:ligatures w14:val="standardContextual"/>
    </w:rPr>
  </w:style>
  <w:style w:type="paragraph" w:customStyle="1" w:styleId="A3C7C21559C14FA4BC94C3EDD162A051">
    <w:name w:val="A3C7C21559C14FA4BC94C3EDD162A051"/>
    <w:rsid w:val="00D32312"/>
    <w:rPr>
      <w:kern w:val="2"/>
      <w:lang w:val="en-GB" w:eastAsia="en-GB"/>
      <w14:ligatures w14:val="standardContextual"/>
    </w:rPr>
  </w:style>
  <w:style w:type="paragraph" w:customStyle="1" w:styleId="76CC62E0865349E6ADE26500FEA05218">
    <w:name w:val="76CC62E0865349E6ADE26500FEA05218"/>
    <w:rsid w:val="00D32312"/>
    <w:rPr>
      <w:kern w:val="2"/>
      <w:lang w:val="en-GB" w:eastAsia="en-GB"/>
      <w14:ligatures w14:val="standardContextual"/>
    </w:rPr>
  </w:style>
  <w:style w:type="paragraph" w:customStyle="1" w:styleId="1827C1242FF446C3924391CED37FDAD7">
    <w:name w:val="1827C1242FF446C3924391CED37FDAD7"/>
    <w:rsid w:val="00D32312"/>
    <w:rPr>
      <w:kern w:val="2"/>
      <w:lang w:val="en-GB" w:eastAsia="en-GB"/>
      <w14:ligatures w14:val="standardContextual"/>
    </w:rPr>
  </w:style>
  <w:style w:type="paragraph" w:customStyle="1" w:styleId="2BDF075CEB904E4EA9C4A7DC666D5FB8">
    <w:name w:val="2BDF075CEB904E4EA9C4A7DC666D5FB8"/>
    <w:rsid w:val="00D32312"/>
    <w:rPr>
      <w:kern w:val="2"/>
      <w:lang w:val="en-GB" w:eastAsia="en-GB"/>
      <w14:ligatures w14:val="standardContextual"/>
    </w:rPr>
  </w:style>
  <w:style w:type="paragraph" w:customStyle="1" w:styleId="D0733650C76043A2B5EAE34B59F8326F">
    <w:name w:val="D0733650C76043A2B5EAE34B59F8326F"/>
    <w:rsid w:val="00D32312"/>
    <w:rPr>
      <w:kern w:val="2"/>
      <w:lang w:val="en-GB" w:eastAsia="en-GB"/>
      <w14:ligatures w14:val="standardContextual"/>
    </w:rPr>
  </w:style>
  <w:style w:type="paragraph" w:customStyle="1" w:styleId="3CE30F757FF94E788A9C333EB77F9A78">
    <w:name w:val="3CE30F757FF94E788A9C333EB77F9A78"/>
    <w:rsid w:val="00D32312"/>
    <w:rPr>
      <w:kern w:val="2"/>
      <w:lang w:val="en-GB" w:eastAsia="en-GB"/>
      <w14:ligatures w14:val="standardContextual"/>
    </w:rPr>
  </w:style>
  <w:style w:type="paragraph" w:customStyle="1" w:styleId="7BF811DFCFCB4226ABC654ACB82EDF78">
    <w:name w:val="7BF811DFCFCB4226ABC654ACB82EDF78"/>
    <w:rsid w:val="00D32312"/>
    <w:rPr>
      <w:kern w:val="2"/>
      <w:lang w:val="en-GB" w:eastAsia="en-GB"/>
      <w14:ligatures w14:val="standardContextual"/>
    </w:rPr>
  </w:style>
  <w:style w:type="paragraph" w:customStyle="1" w:styleId="83B8141935BC41ED8A1BA40D1B44C0E2">
    <w:name w:val="83B8141935BC41ED8A1BA40D1B44C0E2"/>
    <w:rsid w:val="00D32312"/>
    <w:rPr>
      <w:kern w:val="2"/>
      <w:lang w:val="en-GB" w:eastAsia="en-GB"/>
      <w14:ligatures w14:val="standardContextual"/>
    </w:rPr>
  </w:style>
  <w:style w:type="paragraph" w:customStyle="1" w:styleId="216F6AA8C0784FA2B90B123872AF873A">
    <w:name w:val="216F6AA8C0784FA2B90B123872AF873A"/>
    <w:rsid w:val="00D32312"/>
    <w:rPr>
      <w:kern w:val="2"/>
      <w:lang w:val="en-GB" w:eastAsia="en-GB"/>
      <w14:ligatures w14:val="standardContextual"/>
    </w:rPr>
  </w:style>
  <w:style w:type="paragraph" w:customStyle="1" w:styleId="FD2C21F74D004B8A96B1293AF32FA406">
    <w:name w:val="FD2C21F74D004B8A96B1293AF32FA406"/>
    <w:rsid w:val="00D32312"/>
    <w:rPr>
      <w:kern w:val="2"/>
      <w:lang w:val="en-GB" w:eastAsia="en-GB"/>
      <w14:ligatures w14:val="standardContextual"/>
    </w:rPr>
  </w:style>
  <w:style w:type="paragraph" w:customStyle="1" w:styleId="DB3CA1164B49493084629B99BEF259C5">
    <w:name w:val="DB3CA1164B49493084629B99BEF259C5"/>
    <w:rsid w:val="00D32312"/>
    <w:rPr>
      <w:kern w:val="2"/>
      <w:lang w:val="en-GB" w:eastAsia="en-GB"/>
      <w14:ligatures w14:val="standardContextual"/>
    </w:rPr>
  </w:style>
  <w:style w:type="paragraph" w:customStyle="1" w:styleId="FDB385B2307E43D988C9EF2D1763BF48">
    <w:name w:val="FDB385B2307E43D988C9EF2D1763BF48"/>
    <w:rsid w:val="00A97E7C"/>
    <w:rPr>
      <w:kern w:val="2"/>
      <w:lang w:val="en-GB" w:eastAsia="en-GB"/>
      <w14:ligatures w14:val="standardContextual"/>
    </w:rPr>
  </w:style>
  <w:style w:type="paragraph" w:customStyle="1" w:styleId="24C20FDB4BE84C60BD1CB5CF0A4B654D">
    <w:name w:val="24C20FDB4BE84C60BD1CB5CF0A4B654D"/>
    <w:rsid w:val="00A97E7C"/>
    <w:rPr>
      <w:kern w:val="2"/>
      <w:lang w:val="en-GB" w:eastAsia="en-GB"/>
      <w14:ligatures w14:val="standardContextual"/>
    </w:rPr>
  </w:style>
  <w:style w:type="paragraph" w:customStyle="1" w:styleId="832A756BCF144DD4AB020A6564B024DC">
    <w:name w:val="832A756BCF144DD4AB020A6564B024DC"/>
    <w:rsid w:val="00A97E7C"/>
    <w:rPr>
      <w:kern w:val="2"/>
      <w:lang w:val="en-GB" w:eastAsia="en-GB"/>
      <w14:ligatures w14:val="standardContextual"/>
    </w:rPr>
  </w:style>
  <w:style w:type="paragraph" w:customStyle="1" w:styleId="B81416D690B645F88C01418DDFE298C2">
    <w:name w:val="B81416D690B645F88C01418DDFE298C2"/>
    <w:rsid w:val="00A97E7C"/>
    <w:rPr>
      <w:kern w:val="2"/>
      <w:lang w:val="en-GB" w:eastAsia="en-GB"/>
      <w14:ligatures w14:val="standardContextual"/>
    </w:rPr>
  </w:style>
  <w:style w:type="paragraph" w:customStyle="1" w:styleId="447A7CDA4DAF43599E286D875B6F6B1D">
    <w:name w:val="447A7CDA4DAF43599E286D875B6F6B1D"/>
    <w:rsid w:val="00A97E7C"/>
    <w:rPr>
      <w:kern w:val="2"/>
      <w:lang w:val="en-GB" w:eastAsia="en-GB"/>
      <w14:ligatures w14:val="standardContextual"/>
    </w:rPr>
  </w:style>
  <w:style w:type="paragraph" w:customStyle="1" w:styleId="DCA4357FDA7045CFA6A5038D451A6009">
    <w:name w:val="DCA4357FDA7045CFA6A5038D451A6009"/>
    <w:rsid w:val="00B833E3"/>
    <w:rPr>
      <w:kern w:val="2"/>
      <w:lang w:val="en-GB" w:eastAsia="en-GB"/>
      <w14:ligatures w14:val="standardContextual"/>
    </w:rPr>
  </w:style>
  <w:style w:type="paragraph" w:customStyle="1" w:styleId="B0E1195AC6DA4B99BB4FB42BC69AF23D">
    <w:name w:val="B0E1195AC6DA4B99BB4FB42BC69AF23D"/>
    <w:rsid w:val="00B833E3"/>
    <w:rPr>
      <w:kern w:val="2"/>
      <w:lang w:val="en-GB" w:eastAsia="en-GB"/>
      <w14:ligatures w14:val="standardContextual"/>
    </w:rPr>
  </w:style>
  <w:style w:type="paragraph" w:customStyle="1" w:styleId="37D8734F5FDC49C1AA102846A6874E41">
    <w:name w:val="37D8734F5FDC49C1AA102846A6874E41"/>
    <w:rsid w:val="00B833E3"/>
    <w:rPr>
      <w:kern w:val="2"/>
      <w:lang w:val="en-GB" w:eastAsia="en-GB"/>
      <w14:ligatures w14:val="standardContextual"/>
    </w:rPr>
  </w:style>
  <w:style w:type="paragraph" w:customStyle="1" w:styleId="FDEA76AC741A450795CFC12B4EEF71E2">
    <w:name w:val="FDEA76AC741A450795CFC12B4EEF71E2"/>
    <w:rsid w:val="00B833E3"/>
    <w:rPr>
      <w:kern w:val="2"/>
      <w:lang w:val="en-GB" w:eastAsia="en-GB"/>
      <w14:ligatures w14:val="standardContextual"/>
    </w:rPr>
  </w:style>
  <w:style w:type="paragraph" w:customStyle="1" w:styleId="9FEF0F6D34E04C7FBA991CBBDAB65DA6">
    <w:name w:val="9FEF0F6D34E04C7FBA991CBBDAB65DA6"/>
    <w:rsid w:val="00B833E3"/>
    <w:rPr>
      <w:kern w:val="2"/>
      <w:lang w:val="en-GB" w:eastAsia="en-GB"/>
      <w14:ligatures w14:val="standardContextual"/>
    </w:rPr>
  </w:style>
  <w:style w:type="paragraph" w:customStyle="1" w:styleId="A252C8A1A2F74C74A12CC710AC5FAA1C">
    <w:name w:val="A252C8A1A2F74C74A12CC710AC5FAA1C"/>
    <w:rsid w:val="00B833E3"/>
    <w:rPr>
      <w:kern w:val="2"/>
      <w:lang w:val="en-GB" w:eastAsia="en-GB"/>
      <w14:ligatures w14:val="standardContextual"/>
    </w:rPr>
  </w:style>
  <w:style w:type="paragraph" w:customStyle="1" w:styleId="7B5527EA8EEA4DA8BB91BA9D500FD144">
    <w:name w:val="7B5527EA8EEA4DA8BB91BA9D500FD144"/>
    <w:rsid w:val="00B833E3"/>
    <w:rPr>
      <w:kern w:val="2"/>
      <w:lang w:val="en-GB" w:eastAsia="en-GB"/>
      <w14:ligatures w14:val="standardContextual"/>
    </w:rPr>
  </w:style>
  <w:style w:type="paragraph" w:customStyle="1" w:styleId="ECA3A91B0DF94AEB9CFA6C3752983EF7">
    <w:name w:val="ECA3A91B0DF94AEB9CFA6C3752983EF7"/>
    <w:rsid w:val="00B833E3"/>
    <w:rPr>
      <w:kern w:val="2"/>
      <w:lang w:val="en-GB" w:eastAsia="en-GB"/>
      <w14:ligatures w14:val="standardContextual"/>
    </w:rPr>
  </w:style>
  <w:style w:type="paragraph" w:customStyle="1" w:styleId="D06BBDD82DF94C8C9AC4D9F159614884">
    <w:name w:val="D06BBDD82DF94C8C9AC4D9F159614884"/>
    <w:rsid w:val="00B833E3"/>
    <w:rPr>
      <w:kern w:val="2"/>
      <w:lang w:val="en-GB" w:eastAsia="en-GB"/>
      <w14:ligatures w14:val="standardContextual"/>
    </w:rPr>
  </w:style>
  <w:style w:type="paragraph" w:customStyle="1" w:styleId="FFEABBADF31B4621986762B92EE2DD9F">
    <w:name w:val="FFEABBADF31B4621986762B92EE2DD9F"/>
    <w:rsid w:val="00B833E3"/>
    <w:rPr>
      <w:kern w:val="2"/>
      <w:lang w:val="en-GB" w:eastAsia="en-GB"/>
      <w14:ligatures w14:val="standardContextual"/>
    </w:rPr>
  </w:style>
  <w:style w:type="paragraph" w:customStyle="1" w:styleId="B558DBC56F1443C2AE6383E0AA395790">
    <w:name w:val="B558DBC56F1443C2AE6383E0AA395790"/>
    <w:rsid w:val="00B833E3"/>
    <w:rPr>
      <w:kern w:val="2"/>
      <w:lang w:val="en-GB" w:eastAsia="en-GB"/>
      <w14:ligatures w14:val="standardContextual"/>
    </w:rPr>
  </w:style>
  <w:style w:type="paragraph" w:customStyle="1" w:styleId="CEC5F0865D2E4AE68F8391E48F4C0E60">
    <w:name w:val="CEC5F0865D2E4AE68F8391E48F4C0E60"/>
    <w:rsid w:val="00B833E3"/>
    <w:rPr>
      <w:kern w:val="2"/>
      <w:lang w:val="en-GB" w:eastAsia="en-GB"/>
      <w14:ligatures w14:val="standardContextual"/>
    </w:rPr>
  </w:style>
  <w:style w:type="paragraph" w:customStyle="1" w:styleId="1D02B5230AA548FFB9A13E89FBE5CD7C">
    <w:name w:val="1D02B5230AA548FFB9A13E89FBE5CD7C"/>
    <w:rsid w:val="00B833E3"/>
    <w:rPr>
      <w:kern w:val="2"/>
      <w:lang w:val="en-GB" w:eastAsia="en-GB"/>
      <w14:ligatures w14:val="standardContextual"/>
    </w:rPr>
  </w:style>
  <w:style w:type="paragraph" w:customStyle="1" w:styleId="4E19F786A32341AA85B18699E858E3C9">
    <w:name w:val="4E19F786A32341AA85B18699E858E3C9"/>
    <w:rsid w:val="00B833E3"/>
    <w:rPr>
      <w:kern w:val="2"/>
      <w:lang w:val="en-GB" w:eastAsia="en-GB"/>
      <w14:ligatures w14:val="standardContextual"/>
    </w:rPr>
  </w:style>
  <w:style w:type="paragraph" w:customStyle="1" w:styleId="7251CA465F2547038168F3AF591963D9">
    <w:name w:val="7251CA465F2547038168F3AF591963D9"/>
    <w:rsid w:val="00B833E3"/>
    <w:rPr>
      <w:kern w:val="2"/>
      <w:lang w:val="en-GB" w:eastAsia="en-GB"/>
      <w14:ligatures w14:val="standardContextual"/>
    </w:rPr>
  </w:style>
  <w:style w:type="paragraph" w:customStyle="1" w:styleId="B60CE1EA10A442C1B7EE9489B9F672F4">
    <w:name w:val="B60CE1EA10A442C1B7EE9489B9F672F4"/>
    <w:rsid w:val="00B833E3"/>
    <w:rPr>
      <w:kern w:val="2"/>
      <w:lang w:val="en-GB" w:eastAsia="en-GB"/>
      <w14:ligatures w14:val="standardContextual"/>
    </w:rPr>
  </w:style>
  <w:style w:type="paragraph" w:customStyle="1" w:styleId="2DF5533B552E4F138739BB7E7B394783">
    <w:name w:val="2DF5533B552E4F138739BB7E7B394783"/>
    <w:rsid w:val="00B833E3"/>
    <w:rPr>
      <w:kern w:val="2"/>
      <w:lang w:val="en-GB" w:eastAsia="en-GB"/>
      <w14:ligatures w14:val="standardContextual"/>
    </w:rPr>
  </w:style>
  <w:style w:type="paragraph" w:customStyle="1" w:styleId="19C92AB333CC4B77A9FADC50EE162401">
    <w:name w:val="19C92AB333CC4B77A9FADC50EE162401"/>
    <w:rsid w:val="00B833E3"/>
    <w:rPr>
      <w:kern w:val="2"/>
      <w:lang w:val="en-GB" w:eastAsia="en-GB"/>
      <w14:ligatures w14:val="standardContextual"/>
    </w:rPr>
  </w:style>
  <w:style w:type="paragraph" w:customStyle="1" w:styleId="E0C5E641EF484F1FB8C3F40257E93ACD">
    <w:name w:val="E0C5E641EF484F1FB8C3F40257E93ACD"/>
    <w:rsid w:val="00B833E3"/>
    <w:rPr>
      <w:kern w:val="2"/>
      <w:lang w:val="en-GB" w:eastAsia="en-GB"/>
      <w14:ligatures w14:val="standardContextual"/>
    </w:rPr>
  </w:style>
  <w:style w:type="paragraph" w:customStyle="1" w:styleId="F138FF5C5868437EAAE82AD2C6A9980D">
    <w:name w:val="F138FF5C5868437EAAE82AD2C6A9980D"/>
    <w:rsid w:val="00B833E3"/>
    <w:rPr>
      <w:kern w:val="2"/>
      <w:lang w:val="en-GB" w:eastAsia="en-GB"/>
      <w14:ligatures w14:val="standardContextual"/>
    </w:rPr>
  </w:style>
  <w:style w:type="paragraph" w:customStyle="1" w:styleId="7CEE7A120B7A4D499CF01287B3778DD4">
    <w:name w:val="7CEE7A120B7A4D499CF01287B3778DD4"/>
    <w:rsid w:val="00B833E3"/>
    <w:rPr>
      <w:kern w:val="2"/>
      <w:lang w:val="en-GB" w:eastAsia="en-GB"/>
      <w14:ligatures w14:val="standardContextual"/>
    </w:rPr>
  </w:style>
  <w:style w:type="paragraph" w:customStyle="1" w:styleId="12704536CA7641B58E72050E9CFFC55E">
    <w:name w:val="12704536CA7641B58E72050E9CFFC55E"/>
    <w:rsid w:val="00B833E3"/>
    <w:rPr>
      <w:kern w:val="2"/>
      <w:lang w:val="en-GB" w:eastAsia="en-GB"/>
      <w14:ligatures w14:val="standardContextual"/>
    </w:rPr>
  </w:style>
  <w:style w:type="paragraph" w:customStyle="1" w:styleId="0D35959F35CD422992CE432A7D413AFC">
    <w:name w:val="0D35959F35CD422992CE432A7D413AFC"/>
    <w:rsid w:val="00B833E3"/>
    <w:rPr>
      <w:kern w:val="2"/>
      <w:lang w:val="en-GB" w:eastAsia="en-GB"/>
      <w14:ligatures w14:val="standardContextual"/>
    </w:rPr>
  </w:style>
  <w:style w:type="paragraph" w:customStyle="1" w:styleId="DF3954C2676D4F809AAAAB31F6A1839D">
    <w:name w:val="DF3954C2676D4F809AAAAB31F6A1839D"/>
    <w:rsid w:val="00B833E3"/>
    <w:rPr>
      <w:kern w:val="2"/>
      <w:lang w:val="en-GB" w:eastAsia="en-GB"/>
      <w14:ligatures w14:val="standardContextual"/>
    </w:rPr>
  </w:style>
  <w:style w:type="paragraph" w:customStyle="1" w:styleId="6ED55F4A7EB444EEADAAFA41569F830A">
    <w:name w:val="6ED55F4A7EB444EEADAAFA41569F830A"/>
    <w:rsid w:val="00B833E3"/>
    <w:rPr>
      <w:kern w:val="2"/>
      <w:lang w:val="en-GB" w:eastAsia="en-GB"/>
      <w14:ligatures w14:val="standardContextual"/>
    </w:rPr>
  </w:style>
  <w:style w:type="paragraph" w:customStyle="1" w:styleId="E480868651834550BF0DC0AB17E485FE">
    <w:name w:val="E480868651834550BF0DC0AB17E485FE"/>
    <w:rsid w:val="00B833E3"/>
    <w:rPr>
      <w:kern w:val="2"/>
      <w:lang w:val="en-GB" w:eastAsia="en-GB"/>
      <w14:ligatures w14:val="standardContextual"/>
    </w:rPr>
  </w:style>
  <w:style w:type="paragraph" w:customStyle="1" w:styleId="69E91EE67A0F4B54B03785775396EEA5">
    <w:name w:val="69E91EE67A0F4B54B03785775396EEA5"/>
    <w:rsid w:val="00D34F39"/>
    <w:rPr>
      <w:kern w:val="2"/>
      <w:lang w:val="en-GB" w:eastAsia="en-GB"/>
      <w14:ligatures w14:val="standardContextual"/>
    </w:rPr>
  </w:style>
  <w:style w:type="paragraph" w:customStyle="1" w:styleId="77DE784E387B4A1BB7CAEB8774C0E5C3">
    <w:name w:val="77DE784E387B4A1BB7CAEB8774C0E5C3"/>
    <w:rsid w:val="00D34F39"/>
    <w:rPr>
      <w:kern w:val="2"/>
      <w:lang w:val="en-GB" w:eastAsia="en-GB"/>
      <w14:ligatures w14:val="standardContextual"/>
    </w:rPr>
  </w:style>
  <w:style w:type="paragraph" w:customStyle="1" w:styleId="CB994F3479114842BED60CFA32865478">
    <w:name w:val="CB994F3479114842BED60CFA32865478"/>
    <w:rsid w:val="00D34F39"/>
    <w:rPr>
      <w:kern w:val="2"/>
      <w:lang w:val="en-GB" w:eastAsia="en-GB"/>
      <w14:ligatures w14:val="standardContextual"/>
    </w:rPr>
  </w:style>
  <w:style w:type="paragraph" w:customStyle="1" w:styleId="E6B86B83E9724162A422DD551AAC265D">
    <w:name w:val="E6B86B83E9724162A422DD551AAC265D"/>
    <w:rsid w:val="00D34F39"/>
    <w:rPr>
      <w:kern w:val="2"/>
      <w:lang w:val="en-GB" w:eastAsia="en-GB"/>
      <w14:ligatures w14:val="standardContextual"/>
    </w:rPr>
  </w:style>
  <w:style w:type="paragraph" w:customStyle="1" w:styleId="A7941D8D88864F03977BD402A11428B7">
    <w:name w:val="A7941D8D88864F03977BD402A11428B7"/>
    <w:rsid w:val="00D34F39"/>
    <w:rPr>
      <w:kern w:val="2"/>
      <w:lang w:val="en-GB" w:eastAsia="en-GB"/>
      <w14:ligatures w14:val="standardContextual"/>
    </w:rPr>
  </w:style>
  <w:style w:type="paragraph" w:customStyle="1" w:styleId="2C861795546740B3A885B17B3F022E6D">
    <w:name w:val="2C861795546740B3A885B17B3F022E6D"/>
    <w:rsid w:val="00D34F39"/>
    <w:rPr>
      <w:kern w:val="2"/>
      <w:lang w:val="en-GB" w:eastAsia="en-GB"/>
      <w14:ligatures w14:val="standardContextual"/>
    </w:rPr>
  </w:style>
  <w:style w:type="paragraph" w:customStyle="1" w:styleId="B9AF23C0575B4690B329728EC2A4E2EE">
    <w:name w:val="B9AF23C0575B4690B329728EC2A4E2EE"/>
    <w:rsid w:val="00D34F39"/>
    <w:rPr>
      <w:kern w:val="2"/>
      <w:lang w:val="en-GB" w:eastAsia="en-GB"/>
      <w14:ligatures w14:val="standardContextual"/>
    </w:rPr>
  </w:style>
  <w:style w:type="paragraph" w:customStyle="1" w:styleId="A1587A562AF545219FD69B50C43C37E6">
    <w:name w:val="A1587A562AF545219FD69B50C43C37E6"/>
    <w:rsid w:val="00D34F39"/>
    <w:rPr>
      <w:kern w:val="2"/>
      <w:lang w:val="en-GB" w:eastAsia="en-GB"/>
      <w14:ligatures w14:val="standardContextual"/>
    </w:rPr>
  </w:style>
  <w:style w:type="paragraph" w:customStyle="1" w:styleId="65ABF80EE3B74EA6AE2EA7CA48D2975D">
    <w:name w:val="65ABF80EE3B74EA6AE2EA7CA48D2975D"/>
    <w:rsid w:val="00D34F39"/>
    <w:rPr>
      <w:kern w:val="2"/>
      <w:lang w:val="en-GB" w:eastAsia="en-GB"/>
      <w14:ligatures w14:val="standardContextual"/>
    </w:rPr>
  </w:style>
  <w:style w:type="paragraph" w:customStyle="1" w:styleId="4B95AD48D5634875A22C247F34BC87A4">
    <w:name w:val="4B95AD48D5634875A22C247F34BC87A4"/>
    <w:rsid w:val="00D34F39"/>
    <w:rPr>
      <w:kern w:val="2"/>
      <w:lang w:val="en-GB" w:eastAsia="en-GB"/>
      <w14:ligatures w14:val="standardContextual"/>
    </w:rPr>
  </w:style>
  <w:style w:type="paragraph" w:customStyle="1" w:styleId="94CBAC4B63724B0798B7893B9D77AB46">
    <w:name w:val="94CBAC4B63724B0798B7893B9D77AB46"/>
    <w:rsid w:val="00D34F39"/>
    <w:rPr>
      <w:kern w:val="2"/>
      <w:lang w:val="en-GB" w:eastAsia="en-GB"/>
      <w14:ligatures w14:val="standardContextual"/>
    </w:rPr>
  </w:style>
  <w:style w:type="paragraph" w:customStyle="1" w:styleId="A1F5800746904A80B0C6C2AC2B0127C6">
    <w:name w:val="A1F5800746904A80B0C6C2AC2B0127C6"/>
    <w:rsid w:val="00D34F39"/>
    <w:rPr>
      <w:kern w:val="2"/>
      <w:lang w:val="en-GB" w:eastAsia="en-GB"/>
      <w14:ligatures w14:val="standardContextual"/>
    </w:rPr>
  </w:style>
  <w:style w:type="paragraph" w:customStyle="1" w:styleId="8B50BB6FDB1A435C91B958E3C5A6D112">
    <w:name w:val="8B50BB6FDB1A435C91B958E3C5A6D112"/>
    <w:rsid w:val="00D34F39"/>
    <w:rPr>
      <w:kern w:val="2"/>
      <w:lang w:val="en-GB" w:eastAsia="en-GB"/>
      <w14:ligatures w14:val="standardContextual"/>
    </w:rPr>
  </w:style>
  <w:style w:type="paragraph" w:customStyle="1" w:styleId="570B14310DBB421788778DAF8212DC6A">
    <w:name w:val="570B14310DBB421788778DAF8212DC6A"/>
    <w:rsid w:val="00D34F39"/>
    <w:rPr>
      <w:kern w:val="2"/>
      <w:lang w:val="en-GB" w:eastAsia="en-GB"/>
      <w14:ligatures w14:val="standardContextual"/>
    </w:rPr>
  </w:style>
  <w:style w:type="paragraph" w:customStyle="1" w:styleId="CAE10F66C1AC4CBDB6B449D4DC520E86">
    <w:name w:val="CAE10F66C1AC4CBDB6B449D4DC520E86"/>
    <w:rsid w:val="00D34F39"/>
    <w:rPr>
      <w:kern w:val="2"/>
      <w:lang w:val="en-GB" w:eastAsia="en-GB"/>
      <w14:ligatures w14:val="standardContextual"/>
    </w:rPr>
  </w:style>
  <w:style w:type="paragraph" w:customStyle="1" w:styleId="52BFE5A8C7204164B19C77AE21715A30">
    <w:name w:val="52BFE5A8C7204164B19C77AE21715A30"/>
    <w:rsid w:val="00D34F39"/>
    <w:rPr>
      <w:kern w:val="2"/>
      <w:lang w:val="en-GB" w:eastAsia="en-GB"/>
      <w14:ligatures w14:val="standardContextual"/>
    </w:rPr>
  </w:style>
  <w:style w:type="paragraph" w:customStyle="1" w:styleId="21C9ECF3E2BD4955893F377EF887C957">
    <w:name w:val="21C9ECF3E2BD4955893F377EF887C957"/>
    <w:rsid w:val="00D34F39"/>
    <w:rPr>
      <w:kern w:val="2"/>
      <w:lang w:val="en-GB" w:eastAsia="en-GB"/>
      <w14:ligatures w14:val="standardContextual"/>
    </w:rPr>
  </w:style>
  <w:style w:type="paragraph" w:customStyle="1" w:styleId="3F578EDB5425474195F52E2897FF5816">
    <w:name w:val="3F578EDB5425474195F52E2897FF5816"/>
    <w:rsid w:val="00D34F39"/>
    <w:rPr>
      <w:kern w:val="2"/>
      <w:lang w:val="en-GB" w:eastAsia="en-GB"/>
      <w14:ligatures w14:val="standardContextual"/>
    </w:rPr>
  </w:style>
  <w:style w:type="paragraph" w:customStyle="1" w:styleId="2F6EC14F34AC4B958E3A089A78C3CE53">
    <w:name w:val="2F6EC14F34AC4B958E3A089A78C3CE53"/>
    <w:rsid w:val="00D34F39"/>
    <w:rPr>
      <w:kern w:val="2"/>
      <w:lang w:val="en-GB" w:eastAsia="en-GB"/>
      <w14:ligatures w14:val="standardContextual"/>
    </w:rPr>
  </w:style>
  <w:style w:type="paragraph" w:customStyle="1" w:styleId="9083ABF074E04FAEB9AA0AB4CD24A411">
    <w:name w:val="9083ABF074E04FAEB9AA0AB4CD24A411"/>
    <w:rsid w:val="00D34F39"/>
    <w:rPr>
      <w:kern w:val="2"/>
      <w:lang w:val="en-GB" w:eastAsia="en-GB"/>
      <w14:ligatures w14:val="standardContextual"/>
    </w:rPr>
  </w:style>
  <w:style w:type="paragraph" w:customStyle="1" w:styleId="E13F74DD75244FD6857EBE4D61D630F3">
    <w:name w:val="E13F74DD75244FD6857EBE4D61D630F3"/>
    <w:rsid w:val="00D34F39"/>
    <w:rPr>
      <w:kern w:val="2"/>
      <w:lang w:val="en-GB" w:eastAsia="en-GB"/>
      <w14:ligatures w14:val="standardContextual"/>
    </w:rPr>
  </w:style>
  <w:style w:type="paragraph" w:customStyle="1" w:styleId="2B18BD9B4E6A49E990C651777FE3F912">
    <w:name w:val="2B18BD9B4E6A49E990C651777FE3F912"/>
    <w:rsid w:val="00D34F39"/>
    <w:rPr>
      <w:kern w:val="2"/>
      <w:lang w:val="en-GB" w:eastAsia="en-GB"/>
      <w14:ligatures w14:val="standardContextual"/>
    </w:rPr>
  </w:style>
  <w:style w:type="paragraph" w:customStyle="1" w:styleId="2F5B04C7E3664142A8852D0D55F2E9E9">
    <w:name w:val="2F5B04C7E3664142A8852D0D55F2E9E9"/>
    <w:rsid w:val="008F25FA"/>
    <w:rPr>
      <w:kern w:val="2"/>
      <w:lang w:val="en-GB" w:eastAsia="en-GB"/>
      <w14:ligatures w14:val="standardContextual"/>
    </w:rPr>
  </w:style>
  <w:style w:type="paragraph" w:customStyle="1" w:styleId="0DEAF9523E704611B629F6F46DD2064C">
    <w:name w:val="0DEAF9523E704611B629F6F46DD2064C"/>
    <w:rsid w:val="008F25FA"/>
    <w:rPr>
      <w:kern w:val="2"/>
      <w:lang w:val="en-GB" w:eastAsia="en-GB"/>
      <w14:ligatures w14:val="standardContextual"/>
    </w:rPr>
  </w:style>
  <w:style w:type="paragraph" w:customStyle="1" w:styleId="FADB9CD499754D4298C60617738BD9DF">
    <w:name w:val="FADB9CD499754D4298C60617738BD9DF"/>
    <w:rsid w:val="008F25FA"/>
    <w:rPr>
      <w:kern w:val="2"/>
      <w:lang w:val="en-GB" w:eastAsia="en-GB"/>
      <w14:ligatures w14:val="standardContextual"/>
    </w:rPr>
  </w:style>
  <w:style w:type="paragraph" w:customStyle="1" w:styleId="EAAD6D5ADDA74ABA9358DF6028EE5E99">
    <w:name w:val="EAAD6D5ADDA74ABA9358DF6028EE5E99"/>
    <w:rsid w:val="008F25FA"/>
    <w:rPr>
      <w:kern w:val="2"/>
      <w:lang w:val="en-GB" w:eastAsia="en-GB"/>
      <w14:ligatures w14:val="standardContextual"/>
    </w:rPr>
  </w:style>
  <w:style w:type="paragraph" w:customStyle="1" w:styleId="D43D321EC40A4A4383F62AB55082937F">
    <w:name w:val="D43D321EC40A4A4383F62AB55082937F"/>
    <w:rsid w:val="008F25FA"/>
    <w:rPr>
      <w:kern w:val="2"/>
      <w:lang w:val="en-GB" w:eastAsia="en-GB"/>
      <w14:ligatures w14:val="standardContextual"/>
    </w:rPr>
  </w:style>
  <w:style w:type="paragraph" w:customStyle="1" w:styleId="C1F540F5D3CC4B0CA53A56F1A6E4C843">
    <w:name w:val="C1F540F5D3CC4B0CA53A56F1A6E4C843"/>
    <w:rsid w:val="008F25FA"/>
    <w:rPr>
      <w:kern w:val="2"/>
      <w:lang w:val="en-GB" w:eastAsia="en-GB"/>
      <w14:ligatures w14:val="standardContextual"/>
    </w:rPr>
  </w:style>
  <w:style w:type="paragraph" w:customStyle="1" w:styleId="C66E998CDC6B48A0AC85EC5E53758566">
    <w:name w:val="C66E998CDC6B48A0AC85EC5E53758566"/>
    <w:rsid w:val="00320112"/>
    <w:rPr>
      <w:kern w:val="2"/>
      <w:lang w:val="en-GB" w:eastAsia="en-GB"/>
      <w14:ligatures w14:val="standardContextual"/>
    </w:rPr>
  </w:style>
  <w:style w:type="paragraph" w:customStyle="1" w:styleId="0ED5F0CD927846108B211DE2636CB27A">
    <w:name w:val="0ED5F0CD927846108B211DE2636CB27A"/>
    <w:rsid w:val="00320112"/>
    <w:rPr>
      <w:kern w:val="2"/>
      <w:lang w:val="en-GB" w:eastAsia="en-GB"/>
      <w14:ligatures w14:val="standardContextual"/>
    </w:rPr>
  </w:style>
  <w:style w:type="paragraph" w:customStyle="1" w:styleId="E9D926592DE44B5AB51659A5444FB1DF">
    <w:name w:val="E9D926592DE44B5AB51659A5444FB1DF"/>
    <w:rsid w:val="00320112"/>
    <w:rPr>
      <w:kern w:val="2"/>
      <w:lang w:val="en-GB" w:eastAsia="en-GB"/>
      <w14:ligatures w14:val="standardContextual"/>
    </w:rPr>
  </w:style>
  <w:style w:type="paragraph" w:customStyle="1" w:styleId="97BE243ED36647939829FBB42B96E480">
    <w:name w:val="97BE243ED36647939829FBB42B96E480"/>
    <w:rsid w:val="00320112"/>
    <w:rPr>
      <w:kern w:val="2"/>
      <w:lang w:val="en-GB" w:eastAsia="en-GB"/>
      <w14:ligatures w14:val="standardContextual"/>
    </w:rPr>
  </w:style>
  <w:style w:type="paragraph" w:customStyle="1" w:styleId="3F54AB6D2BFE468B9AB69D8569D969B6">
    <w:name w:val="3F54AB6D2BFE468B9AB69D8569D969B6"/>
    <w:rsid w:val="00320112"/>
    <w:rPr>
      <w:kern w:val="2"/>
      <w:lang w:val="en-GB" w:eastAsia="en-GB"/>
      <w14:ligatures w14:val="standardContextual"/>
    </w:rPr>
  </w:style>
  <w:style w:type="paragraph" w:customStyle="1" w:styleId="CA89A840F96B4D138A14D94395201B97">
    <w:name w:val="CA89A840F96B4D138A14D94395201B97"/>
    <w:rsid w:val="00320112"/>
    <w:rPr>
      <w:kern w:val="2"/>
      <w:lang w:val="en-GB" w:eastAsia="en-GB"/>
      <w14:ligatures w14:val="standardContextual"/>
    </w:rPr>
  </w:style>
  <w:style w:type="paragraph" w:customStyle="1" w:styleId="C8FF7EEB23FA491CBB59819CE0C17C37">
    <w:name w:val="C8FF7EEB23FA491CBB59819CE0C17C37"/>
    <w:rsid w:val="00320112"/>
    <w:rPr>
      <w:kern w:val="2"/>
      <w:lang w:val="en-GB" w:eastAsia="en-GB"/>
      <w14:ligatures w14:val="standardContextual"/>
    </w:rPr>
  </w:style>
  <w:style w:type="paragraph" w:customStyle="1" w:styleId="BBA5711D65A748C1A622696D6C74E49C">
    <w:name w:val="BBA5711D65A748C1A622696D6C74E49C"/>
    <w:rsid w:val="00320112"/>
    <w:rPr>
      <w:kern w:val="2"/>
      <w:lang w:val="en-GB" w:eastAsia="en-GB"/>
      <w14:ligatures w14:val="standardContextual"/>
    </w:rPr>
  </w:style>
  <w:style w:type="paragraph" w:customStyle="1" w:styleId="F2F508511ABB4EE69E71DD248A219CF6">
    <w:name w:val="F2F508511ABB4EE69E71DD248A219CF6"/>
    <w:rsid w:val="00320112"/>
    <w:rPr>
      <w:kern w:val="2"/>
      <w:lang w:val="en-GB" w:eastAsia="en-GB"/>
      <w14:ligatures w14:val="standardContextual"/>
    </w:rPr>
  </w:style>
  <w:style w:type="paragraph" w:customStyle="1" w:styleId="5CB2FFE7A1EA43A4BE0A1DBBCC0B2432">
    <w:name w:val="5CB2FFE7A1EA43A4BE0A1DBBCC0B2432"/>
    <w:rsid w:val="00320112"/>
    <w:rPr>
      <w:kern w:val="2"/>
      <w:lang w:val="en-GB" w:eastAsia="en-GB"/>
      <w14:ligatures w14:val="standardContextual"/>
    </w:rPr>
  </w:style>
  <w:style w:type="paragraph" w:customStyle="1" w:styleId="191984B6B05A42B3A358469822CC7A0B">
    <w:name w:val="191984B6B05A42B3A358469822CC7A0B"/>
    <w:rsid w:val="00320112"/>
    <w:rPr>
      <w:kern w:val="2"/>
      <w:lang w:val="en-GB" w:eastAsia="en-GB"/>
      <w14:ligatures w14:val="standardContextual"/>
    </w:rPr>
  </w:style>
  <w:style w:type="paragraph" w:customStyle="1" w:styleId="1299D5870C27479B9CCF8CDF33D279B7">
    <w:name w:val="1299D5870C27479B9CCF8CDF33D279B7"/>
    <w:rsid w:val="00320112"/>
    <w:rPr>
      <w:kern w:val="2"/>
      <w:lang w:val="en-GB" w:eastAsia="en-GB"/>
      <w14:ligatures w14:val="standardContextual"/>
    </w:rPr>
  </w:style>
  <w:style w:type="paragraph" w:customStyle="1" w:styleId="B2F70CC114CC416F9C3D7288D8012716">
    <w:name w:val="B2F70CC114CC416F9C3D7288D8012716"/>
    <w:rsid w:val="00320112"/>
    <w:rPr>
      <w:kern w:val="2"/>
      <w:lang w:val="en-GB" w:eastAsia="en-GB"/>
      <w14:ligatures w14:val="standardContextual"/>
    </w:rPr>
  </w:style>
  <w:style w:type="paragraph" w:customStyle="1" w:styleId="1F450C42BE4A455F860308FAF67480A4">
    <w:name w:val="1F450C42BE4A455F860308FAF67480A4"/>
    <w:rsid w:val="00320112"/>
    <w:rPr>
      <w:kern w:val="2"/>
      <w:lang w:val="en-GB" w:eastAsia="en-GB"/>
      <w14:ligatures w14:val="standardContextual"/>
    </w:rPr>
  </w:style>
  <w:style w:type="paragraph" w:customStyle="1" w:styleId="E209B38F63C34931ABEA0A9FEEC475D1">
    <w:name w:val="E209B38F63C34931ABEA0A9FEEC475D1"/>
    <w:rsid w:val="00320112"/>
    <w:rPr>
      <w:kern w:val="2"/>
      <w:lang w:val="en-GB" w:eastAsia="en-GB"/>
      <w14:ligatures w14:val="standardContextual"/>
    </w:rPr>
  </w:style>
  <w:style w:type="paragraph" w:customStyle="1" w:styleId="F52377467376405586BCE68432167753">
    <w:name w:val="F52377467376405586BCE68432167753"/>
    <w:rsid w:val="00320112"/>
    <w:rPr>
      <w:kern w:val="2"/>
      <w:lang w:val="en-GB" w:eastAsia="en-GB"/>
      <w14:ligatures w14:val="standardContextual"/>
    </w:rPr>
  </w:style>
  <w:style w:type="paragraph" w:customStyle="1" w:styleId="326B8EEF2B214C7983061B905DFC3FCA">
    <w:name w:val="326B8EEF2B214C7983061B905DFC3FCA"/>
    <w:rsid w:val="00320112"/>
    <w:rPr>
      <w:kern w:val="2"/>
      <w:lang w:val="en-GB" w:eastAsia="en-GB"/>
      <w14:ligatures w14:val="standardContextual"/>
    </w:rPr>
  </w:style>
  <w:style w:type="paragraph" w:customStyle="1" w:styleId="1403092D02494620871885A47F5CBDAA">
    <w:name w:val="1403092D02494620871885A47F5CBDAA"/>
    <w:rsid w:val="00320112"/>
    <w:rPr>
      <w:kern w:val="2"/>
      <w:lang w:val="en-GB" w:eastAsia="en-GB"/>
      <w14:ligatures w14:val="standardContextual"/>
    </w:rPr>
  </w:style>
  <w:style w:type="paragraph" w:customStyle="1" w:styleId="26AAB907D6B04737B33F6E881FF5E60F">
    <w:name w:val="26AAB907D6B04737B33F6E881FF5E60F"/>
    <w:rsid w:val="00320112"/>
    <w:rPr>
      <w:kern w:val="2"/>
      <w:lang w:val="en-GB" w:eastAsia="en-GB"/>
      <w14:ligatures w14:val="standardContextual"/>
    </w:rPr>
  </w:style>
  <w:style w:type="paragraph" w:customStyle="1" w:styleId="31F4DFE6E7A84A0DAD1861EEDBFD6932">
    <w:name w:val="31F4DFE6E7A84A0DAD1861EEDBFD6932"/>
    <w:rsid w:val="00320112"/>
    <w:rPr>
      <w:kern w:val="2"/>
      <w:lang w:val="en-GB" w:eastAsia="en-GB"/>
      <w14:ligatures w14:val="standardContextual"/>
    </w:rPr>
  </w:style>
  <w:style w:type="paragraph" w:customStyle="1" w:styleId="C8FFB37840CF4EBC976429E73ED5410F">
    <w:name w:val="C8FFB37840CF4EBC976429E73ED5410F"/>
    <w:rsid w:val="00320112"/>
    <w:rPr>
      <w:kern w:val="2"/>
      <w:lang w:val="en-GB" w:eastAsia="en-GB"/>
      <w14:ligatures w14:val="standardContextual"/>
    </w:rPr>
  </w:style>
  <w:style w:type="paragraph" w:customStyle="1" w:styleId="7CA398F2A80B498AB50C247A1F5ACBF5">
    <w:name w:val="7CA398F2A80B498AB50C247A1F5ACBF5"/>
    <w:rsid w:val="00320112"/>
    <w:rPr>
      <w:kern w:val="2"/>
      <w:lang w:val="en-GB" w:eastAsia="en-GB"/>
      <w14:ligatures w14:val="standardContextual"/>
    </w:rPr>
  </w:style>
  <w:style w:type="paragraph" w:customStyle="1" w:styleId="9FC00031DEAA4604AE6EF7DBE085BA58">
    <w:name w:val="9FC00031DEAA4604AE6EF7DBE085BA58"/>
    <w:rsid w:val="00320112"/>
    <w:rPr>
      <w:kern w:val="2"/>
      <w:lang w:val="en-GB" w:eastAsia="en-GB"/>
      <w14:ligatures w14:val="standardContextual"/>
    </w:rPr>
  </w:style>
  <w:style w:type="paragraph" w:customStyle="1" w:styleId="F591ABE720FA449FA67FB7E3ABCF75FC">
    <w:name w:val="F591ABE720FA449FA67FB7E3ABCF75FC"/>
    <w:rsid w:val="00320112"/>
    <w:rPr>
      <w:kern w:val="2"/>
      <w:lang w:val="en-GB" w:eastAsia="en-GB"/>
      <w14:ligatures w14:val="standardContextual"/>
    </w:rPr>
  </w:style>
  <w:style w:type="paragraph" w:customStyle="1" w:styleId="3623AEA6DE5C4249A4FA1C8B12AA7BA1">
    <w:name w:val="3623AEA6DE5C4249A4FA1C8B12AA7BA1"/>
    <w:rsid w:val="00320112"/>
    <w:rPr>
      <w:kern w:val="2"/>
      <w:lang w:val="en-GB" w:eastAsia="en-GB"/>
      <w14:ligatures w14:val="standardContextual"/>
    </w:rPr>
  </w:style>
  <w:style w:type="paragraph" w:customStyle="1" w:styleId="54C4D827C1DF46C3AD102A9E79BDCFF3">
    <w:name w:val="54C4D827C1DF46C3AD102A9E79BDCFF3"/>
    <w:rsid w:val="00320112"/>
    <w:rPr>
      <w:kern w:val="2"/>
      <w:lang w:val="en-GB" w:eastAsia="en-GB"/>
      <w14:ligatures w14:val="standardContextual"/>
    </w:rPr>
  </w:style>
  <w:style w:type="paragraph" w:customStyle="1" w:styleId="72F06E25EF56470F80D71DBBC6B1CB5D">
    <w:name w:val="72F06E25EF56470F80D71DBBC6B1CB5D"/>
    <w:rsid w:val="00320112"/>
    <w:rPr>
      <w:kern w:val="2"/>
      <w:lang w:val="en-GB" w:eastAsia="en-GB"/>
      <w14:ligatures w14:val="standardContextual"/>
    </w:rPr>
  </w:style>
  <w:style w:type="paragraph" w:customStyle="1" w:styleId="461A4074FA74472699A86ECDF6154D6C">
    <w:name w:val="461A4074FA74472699A86ECDF6154D6C"/>
    <w:rsid w:val="00320112"/>
    <w:rPr>
      <w:kern w:val="2"/>
      <w:lang w:val="en-GB" w:eastAsia="en-GB"/>
      <w14:ligatures w14:val="standardContextual"/>
    </w:rPr>
  </w:style>
  <w:style w:type="paragraph" w:customStyle="1" w:styleId="09A04F4CCD1F494E9892693A0F592E42">
    <w:name w:val="09A04F4CCD1F494E9892693A0F592E42"/>
    <w:rsid w:val="00320112"/>
    <w:rPr>
      <w:kern w:val="2"/>
      <w:lang w:val="en-GB" w:eastAsia="en-GB"/>
      <w14:ligatures w14:val="standardContextual"/>
    </w:rPr>
  </w:style>
  <w:style w:type="paragraph" w:customStyle="1" w:styleId="4A9BECF3BC374BFB819173F2A3D68B59">
    <w:name w:val="4A9BECF3BC374BFB819173F2A3D68B59"/>
    <w:rsid w:val="00320112"/>
    <w:rPr>
      <w:kern w:val="2"/>
      <w:lang w:val="en-GB" w:eastAsia="en-GB"/>
      <w14:ligatures w14:val="standardContextual"/>
    </w:rPr>
  </w:style>
  <w:style w:type="paragraph" w:customStyle="1" w:styleId="10915851D4DA44288A29218034962605">
    <w:name w:val="10915851D4DA44288A29218034962605"/>
    <w:rsid w:val="00320112"/>
    <w:rPr>
      <w:kern w:val="2"/>
      <w:lang w:val="en-GB" w:eastAsia="en-GB"/>
      <w14:ligatures w14:val="standardContextual"/>
    </w:rPr>
  </w:style>
  <w:style w:type="paragraph" w:customStyle="1" w:styleId="B2D96D16612A41319806FA59391B9DEF">
    <w:name w:val="B2D96D16612A41319806FA59391B9DEF"/>
    <w:rsid w:val="00320112"/>
    <w:rPr>
      <w:kern w:val="2"/>
      <w:lang w:val="en-GB" w:eastAsia="en-GB"/>
      <w14:ligatures w14:val="standardContextual"/>
    </w:rPr>
  </w:style>
  <w:style w:type="paragraph" w:customStyle="1" w:styleId="F80D6F509ECE498E8A0A3527D1DF70F9">
    <w:name w:val="F80D6F509ECE498E8A0A3527D1DF70F9"/>
    <w:rsid w:val="00320112"/>
    <w:rPr>
      <w:kern w:val="2"/>
      <w:lang w:val="en-GB" w:eastAsia="en-GB"/>
      <w14:ligatures w14:val="standardContextual"/>
    </w:rPr>
  </w:style>
  <w:style w:type="paragraph" w:customStyle="1" w:styleId="85D161D457BB4D729811F7FB38509C3C">
    <w:name w:val="85D161D457BB4D729811F7FB38509C3C"/>
    <w:rsid w:val="00320112"/>
    <w:rPr>
      <w:kern w:val="2"/>
      <w:lang w:val="en-GB" w:eastAsia="en-GB"/>
      <w14:ligatures w14:val="standardContextual"/>
    </w:rPr>
  </w:style>
  <w:style w:type="paragraph" w:customStyle="1" w:styleId="8D449CC33E1446FDAD48A0273EE13FE3">
    <w:name w:val="8D449CC33E1446FDAD48A0273EE13FE3"/>
    <w:rsid w:val="00320112"/>
    <w:rPr>
      <w:kern w:val="2"/>
      <w:lang w:val="en-GB" w:eastAsia="en-GB"/>
      <w14:ligatures w14:val="standardContextual"/>
    </w:rPr>
  </w:style>
  <w:style w:type="paragraph" w:customStyle="1" w:styleId="530A6AD4A1CD4596A220E28A4017E44E">
    <w:name w:val="530A6AD4A1CD4596A220E28A4017E44E"/>
    <w:rsid w:val="00320112"/>
    <w:rPr>
      <w:kern w:val="2"/>
      <w:lang w:val="en-GB" w:eastAsia="en-GB"/>
      <w14:ligatures w14:val="standardContextual"/>
    </w:rPr>
  </w:style>
  <w:style w:type="paragraph" w:customStyle="1" w:styleId="BD757539458C435BA38EF427CF1FCC37">
    <w:name w:val="BD757539458C435BA38EF427CF1FCC37"/>
    <w:rsid w:val="00320112"/>
    <w:rPr>
      <w:kern w:val="2"/>
      <w:lang w:val="en-GB" w:eastAsia="en-GB"/>
      <w14:ligatures w14:val="standardContextual"/>
    </w:rPr>
  </w:style>
  <w:style w:type="paragraph" w:customStyle="1" w:styleId="C43C367AD0DD4CFF9387690CAC70D329">
    <w:name w:val="C43C367AD0DD4CFF9387690CAC70D329"/>
    <w:rsid w:val="00320112"/>
    <w:rPr>
      <w:kern w:val="2"/>
      <w:lang w:val="en-GB" w:eastAsia="en-GB"/>
      <w14:ligatures w14:val="standardContextual"/>
    </w:rPr>
  </w:style>
  <w:style w:type="paragraph" w:customStyle="1" w:styleId="4EFC3FE4356F49799EBF981CE54BEAA8">
    <w:name w:val="4EFC3FE4356F49799EBF981CE54BEAA8"/>
    <w:rsid w:val="00320112"/>
    <w:rPr>
      <w:kern w:val="2"/>
      <w:lang w:val="en-GB" w:eastAsia="en-GB"/>
      <w14:ligatures w14:val="standardContextual"/>
    </w:rPr>
  </w:style>
  <w:style w:type="paragraph" w:customStyle="1" w:styleId="C391E8D2A9EA43999061637CD8F9FD43">
    <w:name w:val="C391E8D2A9EA43999061637CD8F9FD43"/>
    <w:rsid w:val="00320112"/>
    <w:rPr>
      <w:kern w:val="2"/>
      <w:lang w:val="en-GB" w:eastAsia="en-GB"/>
      <w14:ligatures w14:val="standardContextual"/>
    </w:rPr>
  </w:style>
  <w:style w:type="paragraph" w:customStyle="1" w:styleId="7F6DD25865684A1B9E194874DC28ABD3">
    <w:name w:val="7F6DD25865684A1B9E194874DC28ABD3"/>
    <w:rsid w:val="00320112"/>
    <w:rPr>
      <w:kern w:val="2"/>
      <w:lang w:val="en-GB" w:eastAsia="en-GB"/>
      <w14:ligatures w14:val="standardContextual"/>
    </w:rPr>
  </w:style>
  <w:style w:type="paragraph" w:customStyle="1" w:styleId="2AD77478EF444894B4EA83F03B5E662D">
    <w:name w:val="2AD77478EF444894B4EA83F03B5E662D"/>
    <w:rsid w:val="00320112"/>
    <w:rPr>
      <w:kern w:val="2"/>
      <w:lang w:val="en-GB" w:eastAsia="en-GB"/>
      <w14:ligatures w14:val="standardContextual"/>
    </w:rPr>
  </w:style>
  <w:style w:type="paragraph" w:customStyle="1" w:styleId="4A28F543924748EF8CFE07D8A538863F">
    <w:name w:val="4A28F543924748EF8CFE07D8A538863F"/>
    <w:rsid w:val="00320112"/>
    <w:rPr>
      <w:kern w:val="2"/>
      <w:lang w:val="en-GB" w:eastAsia="en-GB"/>
      <w14:ligatures w14:val="standardContextual"/>
    </w:rPr>
  </w:style>
  <w:style w:type="paragraph" w:customStyle="1" w:styleId="EA4FB635E7EE49F790282E7843C6EAA1">
    <w:name w:val="EA4FB635E7EE49F790282E7843C6EAA1"/>
    <w:rsid w:val="00320112"/>
    <w:rPr>
      <w:kern w:val="2"/>
      <w:lang w:val="en-GB" w:eastAsia="en-GB"/>
      <w14:ligatures w14:val="standardContextual"/>
    </w:rPr>
  </w:style>
  <w:style w:type="paragraph" w:customStyle="1" w:styleId="D1DE9573CBEC414595E0D4FCC89D3C3B">
    <w:name w:val="D1DE9573CBEC414595E0D4FCC89D3C3B"/>
    <w:rsid w:val="00320112"/>
    <w:rPr>
      <w:kern w:val="2"/>
      <w:lang w:val="en-GB" w:eastAsia="en-GB"/>
      <w14:ligatures w14:val="standardContextual"/>
    </w:rPr>
  </w:style>
  <w:style w:type="paragraph" w:customStyle="1" w:styleId="A96074270AFD4B5A9937E3981F03E8C6">
    <w:name w:val="A96074270AFD4B5A9937E3981F03E8C6"/>
    <w:rsid w:val="00320112"/>
    <w:rPr>
      <w:kern w:val="2"/>
      <w:lang w:val="en-GB" w:eastAsia="en-GB"/>
      <w14:ligatures w14:val="standardContextual"/>
    </w:rPr>
  </w:style>
  <w:style w:type="paragraph" w:customStyle="1" w:styleId="CBC159D58B3A46528576BB74907CFFF6">
    <w:name w:val="CBC159D58B3A46528576BB74907CFFF6"/>
    <w:rsid w:val="00320112"/>
    <w:rPr>
      <w:kern w:val="2"/>
      <w:lang w:val="en-GB" w:eastAsia="en-GB"/>
      <w14:ligatures w14:val="standardContextual"/>
    </w:rPr>
  </w:style>
  <w:style w:type="paragraph" w:customStyle="1" w:styleId="43399E09E10A430C95F18EC20F6B2723">
    <w:name w:val="43399E09E10A430C95F18EC20F6B2723"/>
    <w:rsid w:val="00320112"/>
    <w:rPr>
      <w:kern w:val="2"/>
      <w:lang w:val="en-GB" w:eastAsia="en-GB"/>
      <w14:ligatures w14:val="standardContextual"/>
    </w:rPr>
  </w:style>
  <w:style w:type="paragraph" w:customStyle="1" w:styleId="7239A2DDE46148609567CA7767582E08">
    <w:name w:val="7239A2DDE46148609567CA7767582E08"/>
    <w:rsid w:val="00320112"/>
    <w:rPr>
      <w:kern w:val="2"/>
      <w:lang w:val="en-GB" w:eastAsia="en-GB"/>
      <w14:ligatures w14:val="standardContextual"/>
    </w:rPr>
  </w:style>
  <w:style w:type="paragraph" w:customStyle="1" w:styleId="58D052495CB046428E6674766BCDA940">
    <w:name w:val="58D052495CB046428E6674766BCDA940"/>
    <w:rsid w:val="00320112"/>
    <w:rPr>
      <w:kern w:val="2"/>
      <w:lang w:val="en-GB" w:eastAsia="en-GB"/>
      <w14:ligatures w14:val="standardContextual"/>
    </w:rPr>
  </w:style>
  <w:style w:type="paragraph" w:customStyle="1" w:styleId="1D93F57FBD3E4112BCE8BB6C5B66819B">
    <w:name w:val="1D93F57FBD3E4112BCE8BB6C5B66819B"/>
    <w:rsid w:val="00320112"/>
    <w:rPr>
      <w:kern w:val="2"/>
      <w:lang w:val="en-GB" w:eastAsia="en-GB"/>
      <w14:ligatures w14:val="standardContextual"/>
    </w:rPr>
  </w:style>
  <w:style w:type="paragraph" w:customStyle="1" w:styleId="D08AB4E469B44390ACFD69128192377D">
    <w:name w:val="D08AB4E469B44390ACFD69128192377D"/>
    <w:rsid w:val="00320112"/>
    <w:rPr>
      <w:kern w:val="2"/>
      <w:lang w:val="en-GB" w:eastAsia="en-GB"/>
      <w14:ligatures w14:val="standardContextual"/>
    </w:rPr>
  </w:style>
  <w:style w:type="paragraph" w:customStyle="1" w:styleId="F37A5B96E08D48A0824F25AA33D87D66">
    <w:name w:val="F37A5B96E08D48A0824F25AA33D87D66"/>
    <w:rsid w:val="00320112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_ M e m o _ N T / 6 0 3 0 3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I n f o L b l > B a n k I n f o L b l < / B a n k I n f o L b l >  
         < B a n k I n f o L b l 2 > B a n k I n f o L b l 2 < / B a n k I n f o L b l 2 >  
         < B a n k I n f o L b l 3 > B a n k I n f o L b l 3 < / B a n k I n f o L b l 3 >  
         < B a n k I n f o L b l 4 > B a n k I n f o L b l 4 < / B a n k I n f o L b l 4 >  
         < B a n k I n f o L b l 5 > B a n k I n f o L b l 5 < / B a n k I n f o L b l 5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m p I n f o E m a i l > C m p I n f o E m a i l < / C m p I n f o E m a i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L b l > C u r r e n c y L b l < / C u r r e n c y L b l >  
         < C u r r S y m b o l H e a d e r > C u r r S y m b o l H e a d e r < / C u r r S y m b o l H e a d e r >  
         < C u s t B a l > C u s t B a l < / C u s t B a l >  
         < C u s t B a l l b l > C u s t B a l l b l < / C u s t B a l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I C I n f o > T I C I n f o < / T I C I n f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I n f o > V a t I n f o < / V a t I n f o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_ L n _ L b l > L i n e A m t _ L n _ L b l < / L i n e A m t _ L n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t y _ L i n e _ L b l > Q t y _ L i n e _ L b l < / Q t y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P r i c e _ L b l > U P r i c e _ L b l < / U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T P _ L N _ C > V A T P _ L N _ C < / V A T P _ L N _ C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t > V A T A m t < / V A T A m t >  
             < V A T A m t _ L b l > V A T A m t _ L b l < / V A T A m t _ L b l >  
             < V A T B a s e 2 > V A T B a s e 2 < / V A T B a s e 2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L b l 2 > V A T B a s e _ L b l 2 < / V A T B a s e _ L b l 2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2 > V A T I d e n t i f i e r 2 < / V A T I d e n t i f i e r 2 >  
             < V A T I d e n t i f i e r 2 _ L b l > V A T I d e n t i f i e r 2 _ L b l < / V A T I d e n t i f i e r 2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2 > V A T P c t 2 < / V A T P c t 2 >  
             < V A T P c t 2 _ L b l > V A T P c t 2 _ L b l < / V A T P c t 2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76A940-1626-4191-BC66-EBF4B8B60254}">
  <ds:schemaRefs>
    <ds:schemaRef ds:uri="urn:microsoft-dynamics-nav/reports/Standard_Sales_Cr_Memo_NT/60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2023-07-01T09:29:00Z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