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bottomFromText="142" w:vertAnchor="text" w:tblpY="1"/>
        <w:tblOverlap w:val="never"/>
        <w:tblW w:w="4990" w:type="pct"/>
        <w:tblLayout w:type="fixed"/>
        <w:tblLook w:val="04A0" w:firstRow="1" w:lastRow="0" w:firstColumn="1" w:lastColumn="0" w:noHBand="0" w:noVBand="1"/>
        <w:tblDescription w:val="Billing and shipping info table"/>
      </w:tblPr>
      <w:tblGrid>
        <w:gridCol w:w="2725"/>
        <w:gridCol w:w="2362"/>
        <w:gridCol w:w="2663"/>
        <w:gridCol w:w="2431"/>
      </w:tblGrid>
      <w:tr w:rsidR="004D7148" w14:paraId="1429F7B1" w14:textId="77777777" w:rsidTr="005A5EED">
        <w:trPr>
          <w:trHeight w:val="266"/>
        </w:trPr>
        <w:tc>
          <w:tcPr>
            <w:tcW w:w="24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sdt>
            <w:sdtPr>
              <w:rPr>
                <w:rFonts w:ascii="Cambria" w:hAnsi="Cambria"/>
                <w:b/>
                <w:bCs/>
              </w:rPr>
              <w:alias w:val="#Nav: /Header/CustomerAddress1"/>
              <w:tag w:val="#Nav: Standard_Sales_Cr_Memo_NT/60303"/>
              <w:id w:val="-554229858"/>
              <w:placeholder>
                <w:docPart w:val="E08AA961B50240E8ACF0ACB74E43D400"/>
              </w:placeholder>
              <w:dataBinding w:prefixMappings="xmlns:ns0='urn:microsoft-dynamics-nav/reports/Standard_Sales_Cr_Memo_NT/60303/'" w:xpath="/ns0:NavWordReportXmlPart[1]/ns0:Header[1]/ns0:CustomerAddress1[1]" w:storeItemID="{0876A940-1626-4191-BC66-EBF4B8B60254}"/>
              <w:text/>
            </w:sdtPr>
            <w:sdtContent>
              <w:p w14:paraId="1CB6579F" w14:textId="77777777" w:rsidR="004D7148" w:rsidRPr="004D7148" w:rsidRDefault="004D7148" w:rsidP="004D7148">
                <w:pPr>
                  <w:pStyle w:val="NoSpacing"/>
                  <w:rPr>
                    <w:rFonts w:ascii="Cambria" w:hAnsi="Cambria"/>
                    <w:b/>
                    <w:bCs/>
                  </w:rPr>
                </w:pPr>
                <w:r w:rsidRPr="004D7148">
                  <w:rPr>
                    <w:rFonts w:ascii="Cambria" w:hAnsi="Cambria"/>
                    <w:b/>
                    <w:bCs/>
                  </w:rPr>
                  <w:t>CustomerAddress1</w:t>
                </w:r>
              </w:p>
            </w:sdtContent>
          </w:sdt>
        </w:tc>
        <w:tc>
          <w:tcPr>
            <w:tcW w:w="1308" w:type="pct"/>
            <w:tcBorders>
              <w:left w:val="single" w:sz="4" w:space="0" w:color="auto"/>
            </w:tcBorders>
          </w:tcPr>
          <w:p w14:paraId="1A4C3AF7" w14:textId="77777777" w:rsidR="004D7148" w:rsidRPr="000D7A3F" w:rsidRDefault="00000000" w:rsidP="004D7148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DocumentNo_Lbl"/>
                <w:tag w:val="#Nav: Standard_Sales_Cr_Memo_NT/60303"/>
                <w:id w:val="-2133933102"/>
                <w:placeholder>
                  <w:docPart w:val="464C17F80958481DAD0AFB1003D628D1"/>
                </w:placeholder>
                <w:dataBinding w:prefixMappings="xmlns:ns0='urn:microsoft-dynamics-nav/reports/Standard_Sales_Cr_Memo_NT/60303/'" w:xpath="/ns0:NavWordReportXmlPart[1]/ns0:Header[1]/ns0:DocumentNo_Lbl[1]" w:storeItemID="{0876A940-1626-4191-BC66-EBF4B8B60254}"/>
                <w:text/>
              </w:sdtPr>
              <w:sdtContent>
                <w:proofErr w:type="spellStart"/>
                <w:r w:rsidR="004D7148" w:rsidRPr="004D7148">
                  <w:rPr>
                    <w:rFonts w:ascii="Cambria" w:hAnsi="Cambria"/>
                  </w:rPr>
                  <w:t>DocumentNo_Lbl</w:t>
                </w:r>
                <w:proofErr w:type="spellEnd"/>
              </w:sdtContent>
            </w:sdt>
          </w:p>
        </w:tc>
        <w:tc>
          <w:tcPr>
            <w:tcW w:w="1194" w:type="pct"/>
          </w:tcPr>
          <w:p w14:paraId="797EE527" w14:textId="77777777" w:rsidR="004D7148" w:rsidRPr="000D7A3F" w:rsidRDefault="00000000" w:rsidP="004D7148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DocumentNo"/>
                <w:tag w:val="#Nav: Standard_Sales_Cr_Memo_NT/60303"/>
                <w:id w:val="550271590"/>
                <w:placeholder>
                  <w:docPart w:val="464C17F80958481DAD0AFB1003D628D1"/>
                </w:placeholder>
                <w:dataBinding w:prefixMappings="xmlns:ns0='urn:microsoft-dynamics-nav/reports/Standard_Sales_Cr_Memo_NT/60303/'" w:xpath="/ns0:NavWordReportXmlPart[1]/ns0:Header[1]/ns0:DocumentNo[1]" w:storeItemID="{0876A940-1626-4191-BC66-EBF4B8B60254}"/>
                <w:text/>
              </w:sdtPr>
              <w:sdtContent>
                <w:proofErr w:type="spellStart"/>
                <w:r w:rsidR="004D7148" w:rsidRPr="004D7148">
                  <w:rPr>
                    <w:rFonts w:ascii="Cambria" w:hAnsi="Cambria"/>
                  </w:rPr>
                  <w:t>DocumentNo</w:t>
                </w:r>
                <w:proofErr w:type="spellEnd"/>
              </w:sdtContent>
            </w:sdt>
            <w:r w:rsidR="004D7148" w:rsidRPr="000D7A3F">
              <w:tab/>
            </w:r>
          </w:p>
        </w:tc>
      </w:tr>
      <w:tr w:rsidR="004D7148" w14:paraId="2AD0F361" w14:textId="77777777" w:rsidTr="005A5EED">
        <w:trPr>
          <w:trHeight w:val="258"/>
        </w:trPr>
        <w:tc>
          <w:tcPr>
            <w:tcW w:w="249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sdt>
            <w:sdtPr>
              <w:rPr>
                <w:rFonts w:ascii="Cambria" w:hAnsi="Cambria"/>
              </w:rPr>
              <w:alias w:val="#Nav: /Header/CustomerAddress2"/>
              <w:tag w:val="#Nav: Standard_Sales_Cr_Memo_NT/60303"/>
              <w:id w:val="1711760105"/>
              <w:placeholder>
                <w:docPart w:val="1A349D71FA6D4FDFA2D74F1BED2694BC"/>
              </w:placeholder>
              <w:dataBinding w:prefixMappings="xmlns:ns0='urn:microsoft-dynamics-nav/reports/Standard_Sales_Cr_Memo_NT/60303/'" w:xpath="/ns0:NavWordReportXmlPart[1]/ns0:Header[1]/ns0:CustomerAddress2[1]" w:storeItemID="{0876A940-1626-4191-BC66-EBF4B8B60254}"/>
              <w:text/>
            </w:sdtPr>
            <w:sdtContent>
              <w:p w14:paraId="290FF1C8" w14:textId="77777777" w:rsidR="004D7148" w:rsidRPr="004D7148" w:rsidRDefault="004D7148" w:rsidP="004D7148">
                <w:pPr>
                  <w:pStyle w:val="NoSpacing"/>
                  <w:rPr>
                    <w:rFonts w:ascii="Cambria" w:hAnsi="Cambria"/>
                  </w:rPr>
                </w:pPr>
                <w:r w:rsidRPr="004D7148">
                  <w:rPr>
                    <w:rFonts w:ascii="Cambria" w:hAnsi="Cambria"/>
                  </w:rPr>
                  <w:t>CustomerAddress2</w:t>
                </w:r>
              </w:p>
            </w:sdtContent>
          </w:sdt>
        </w:tc>
        <w:tc>
          <w:tcPr>
            <w:tcW w:w="1308" w:type="pct"/>
            <w:tcBorders>
              <w:left w:val="single" w:sz="4" w:space="0" w:color="auto"/>
            </w:tcBorders>
          </w:tcPr>
          <w:p w14:paraId="63BB4D23" w14:textId="77777777" w:rsidR="004D7148" w:rsidRDefault="00000000" w:rsidP="004D7148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DocumentDate_Lbl"/>
                <w:tag w:val="#Nav: Standard_Sales_Cr_Memo_NT/60303"/>
                <w:id w:val="771132667"/>
                <w:placeholder>
                  <w:docPart w:val="A3C7C21559C14FA4BC94C3EDD162A051"/>
                </w:placeholder>
                <w:dataBinding w:prefixMappings="xmlns:ns0='urn:microsoft-dynamics-nav/reports/Standard_Sales_Cr_Memo_NT/60303/'" w:xpath="/ns0:NavWordReportXmlPart[1]/ns0:Header[1]/ns0:DocumentDate_Lbl[1]" w:storeItemID="{0876A940-1626-4191-BC66-EBF4B8B60254}"/>
                <w:text/>
              </w:sdtPr>
              <w:sdtContent>
                <w:proofErr w:type="spellStart"/>
                <w:r w:rsidR="004D7148" w:rsidRPr="004D7148">
                  <w:rPr>
                    <w:rFonts w:ascii="Cambria" w:hAnsi="Cambria"/>
                  </w:rPr>
                  <w:t>DocumentDate_Lbl</w:t>
                </w:r>
                <w:proofErr w:type="spellEnd"/>
              </w:sdtContent>
            </w:sdt>
          </w:p>
        </w:tc>
        <w:tc>
          <w:tcPr>
            <w:tcW w:w="1194" w:type="pct"/>
          </w:tcPr>
          <w:p w14:paraId="238B1C7F" w14:textId="77777777" w:rsidR="004D7148" w:rsidRDefault="00000000" w:rsidP="004D7148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DocumentDate"/>
                <w:tag w:val="#Nav: Standard_Sales_Cr_Memo_NT/60303"/>
                <w:id w:val="-592015434"/>
                <w:placeholder>
                  <w:docPart w:val="76CC62E0865349E6ADE26500FEA05218"/>
                </w:placeholder>
                <w:dataBinding w:prefixMappings="xmlns:ns0='urn:microsoft-dynamics-nav/reports/Standard_Sales_Cr_Memo_NT/60303/'" w:xpath="/ns0:NavWordReportXmlPart[1]/ns0:Header[1]/ns0:DocumentDate[1]" w:storeItemID="{0876A940-1626-4191-BC66-EBF4B8B60254}"/>
                <w:text/>
              </w:sdtPr>
              <w:sdtContent>
                <w:proofErr w:type="spellStart"/>
                <w:r w:rsidR="004D7148" w:rsidRPr="004D7148">
                  <w:rPr>
                    <w:rFonts w:ascii="Cambria" w:hAnsi="Cambria"/>
                  </w:rPr>
                  <w:t>DocumentDate</w:t>
                </w:r>
                <w:proofErr w:type="spellEnd"/>
              </w:sdtContent>
            </w:sdt>
            <w:r w:rsidR="004D7148" w:rsidRPr="000D7A3F">
              <w:tab/>
            </w:r>
          </w:p>
        </w:tc>
      </w:tr>
      <w:tr w:rsidR="004D7148" w14:paraId="2CD5A5CF" w14:textId="77777777" w:rsidTr="005A5EED">
        <w:trPr>
          <w:trHeight w:val="312"/>
        </w:trPr>
        <w:tc>
          <w:tcPr>
            <w:tcW w:w="249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sdt>
            <w:sdtPr>
              <w:rPr>
                <w:rFonts w:ascii="Cambria" w:hAnsi="Cambria"/>
              </w:rPr>
              <w:alias w:val="#Nav: /Header/CustomerAddress3"/>
              <w:tag w:val="#Nav: Standard_Sales_Cr_Memo_NT/60303"/>
              <w:id w:val="-1973813009"/>
              <w:placeholder>
                <w:docPart w:val="1827C1242FF446C3924391CED37FDAD7"/>
              </w:placeholder>
              <w:dataBinding w:prefixMappings="xmlns:ns0='urn:microsoft-dynamics-nav/reports/Standard_Sales_Cr_Memo_NT/60303/'" w:xpath="/ns0:NavWordReportXmlPart[1]/ns0:Header[1]/ns0:CustomerAddress3[1]" w:storeItemID="{0876A940-1626-4191-BC66-EBF4B8B60254}"/>
              <w:text/>
            </w:sdtPr>
            <w:sdtContent>
              <w:p w14:paraId="2D158F68" w14:textId="77777777" w:rsidR="004D7148" w:rsidRPr="00AE6C0A" w:rsidRDefault="004D7148" w:rsidP="004D7148">
                <w:pPr>
                  <w:pStyle w:val="NoSpacing"/>
                </w:pPr>
                <w:r w:rsidRPr="004D7148">
                  <w:rPr>
                    <w:rFonts w:ascii="Cambria" w:hAnsi="Cambria"/>
                  </w:rPr>
                  <w:t>CustomerAddress3</w:t>
                </w:r>
              </w:p>
            </w:sdtContent>
          </w:sdt>
        </w:tc>
        <w:tc>
          <w:tcPr>
            <w:tcW w:w="1308" w:type="pct"/>
            <w:tcBorders>
              <w:left w:val="single" w:sz="4" w:space="0" w:color="auto"/>
            </w:tcBorders>
          </w:tcPr>
          <w:p w14:paraId="2F2B40FB" w14:textId="77777777" w:rsidR="004D7148" w:rsidRDefault="00000000" w:rsidP="004D7148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BilltoCustomerNo_Lbl"/>
                <w:tag w:val="#Nav: Standard_Sales_Cr_Memo_NT/60303"/>
                <w:id w:val="-1988236292"/>
                <w:placeholder>
                  <w:docPart w:val="2BDF075CEB904E4EA9C4A7DC666D5FB8"/>
                </w:placeholder>
                <w:dataBinding w:prefixMappings="xmlns:ns0='urn:microsoft-dynamics-nav/reports/Standard_Sales_Cr_Memo_NT/60303/'" w:xpath="/ns0:NavWordReportXmlPart[1]/ns0:Header[1]/ns0:BilltoCustomerNo_Lbl[1]" w:storeItemID="{0876A940-1626-4191-BC66-EBF4B8B60254}"/>
                <w:text/>
              </w:sdtPr>
              <w:sdtContent>
                <w:proofErr w:type="spellStart"/>
                <w:r w:rsidR="004D7148" w:rsidRPr="004D7148">
                  <w:rPr>
                    <w:rFonts w:ascii="Cambria" w:hAnsi="Cambria"/>
                  </w:rPr>
                  <w:t>BilltoCustomerNo_Lbl</w:t>
                </w:r>
                <w:proofErr w:type="spellEnd"/>
              </w:sdtContent>
            </w:sdt>
          </w:p>
        </w:tc>
        <w:tc>
          <w:tcPr>
            <w:tcW w:w="1194" w:type="pct"/>
          </w:tcPr>
          <w:p w14:paraId="29689981" w14:textId="77777777" w:rsidR="004D7148" w:rsidRDefault="00000000" w:rsidP="004D7148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BilltoCustumerNo"/>
                <w:tag w:val="#Nav: Standard_Sales_Cr_Memo_NT/60303"/>
                <w:id w:val="-1799375695"/>
                <w:placeholder>
                  <w:docPart w:val="D0733650C76043A2B5EAE34B59F8326F"/>
                </w:placeholder>
                <w:dataBinding w:prefixMappings="xmlns:ns0='urn:microsoft-dynamics-nav/reports/Standard_Sales_Cr_Memo_NT/60303/'" w:xpath="/ns0:NavWordReportXmlPart[1]/ns0:Header[1]/ns0:BilltoCustumerNo[1]" w:storeItemID="{0876A940-1626-4191-BC66-EBF4B8B60254}"/>
                <w:text/>
              </w:sdtPr>
              <w:sdtContent>
                <w:proofErr w:type="spellStart"/>
                <w:r w:rsidR="004D7148" w:rsidRPr="004D7148">
                  <w:rPr>
                    <w:rFonts w:ascii="Cambria" w:hAnsi="Cambria"/>
                  </w:rPr>
                  <w:t>BilltoCustumerNo</w:t>
                </w:r>
                <w:proofErr w:type="spellEnd"/>
              </w:sdtContent>
            </w:sdt>
            <w:r w:rsidR="004D7148" w:rsidRPr="000D7A3F">
              <w:tab/>
            </w:r>
          </w:p>
        </w:tc>
      </w:tr>
      <w:tr w:rsidR="004D7148" w14:paraId="1866D46D" w14:textId="77777777" w:rsidTr="005A5EED">
        <w:trPr>
          <w:trHeight w:val="312"/>
        </w:trPr>
        <w:tc>
          <w:tcPr>
            <w:tcW w:w="249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46B5AB" w14:textId="77777777" w:rsidR="004D7148" w:rsidRPr="00AE6C0A" w:rsidRDefault="00000000" w:rsidP="004D7148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CompanyAddress4"/>
                <w:tag w:val="#Nav: Standard_Sales_Cr_Memo_NT/60303"/>
                <w:id w:val="-436979860"/>
                <w:placeholder>
                  <w:docPart w:val="3CE30F757FF94E788A9C333EB77F9A78"/>
                </w:placeholder>
                <w:dataBinding w:prefixMappings="xmlns:ns0='urn:microsoft-dynamics-nav/reports/Standard_Sales_Cr_Memo_NT/60303/'" w:xpath="/ns0:NavWordReportXmlPart[1]/ns0:Header[1]/ns0:CompanyAddress4[1]" w:storeItemID="{0876A940-1626-4191-BC66-EBF4B8B60254}"/>
                <w:text/>
              </w:sdtPr>
              <w:sdtContent>
                <w:r w:rsidR="004D7148" w:rsidRPr="004D7148">
                  <w:rPr>
                    <w:rFonts w:ascii="Cambria" w:hAnsi="Cambria"/>
                  </w:rPr>
                  <w:t>CompanyAddress4</w:t>
                </w:r>
              </w:sdtContent>
            </w:sdt>
            <w:r w:rsidR="004D7148" w:rsidRPr="00AE6C0A">
              <w:tab/>
            </w:r>
          </w:p>
        </w:tc>
        <w:tc>
          <w:tcPr>
            <w:tcW w:w="1308" w:type="pct"/>
            <w:vMerge w:val="restart"/>
            <w:tcBorders>
              <w:left w:val="single" w:sz="4" w:space="0" w:color="auto"/>
            </w:tcBorders>
          </w:tcPr>
          <w:p w14:paraId="02B40ED5" w14:textId="77777777" w:rsidR="004D7148" w:rsidRDefault="00000000" w:rsidP="004D7148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CurrencyLbl"/>
                <w:tag w:val="#Nav: Standard_Sales_Cr_Memo_NT/60303"/>
                <w:id w:val="-1661382810"/>
                <w:placeholder>
                  <w:docPart w:val="7BF811DFCFCB4226ABC654ACB82EDF78"/>
                </w:placeholder>
                <w:dataBinding w:prefixMappings="xmlns:ns0='urn:microsoft-dynamics-nav/reports/Standard_Sales_Cr_Memo_NT/60303/'" w:xpath="/ns0:NavWordReportXmlPart[1]/ns0:Header[1]/ns0:CurrencyLbl[1]" w:storeItemID="{0876A940-1626-4191-BC66-EBF4B8B60254}"/>
                <w:text/>
              </w:sdtPr>
              <w:sdtContent>
                <w:proofErr w:type="spellStart"/>
                <w:r w:rsidR="004D7148" w:rsidRPr="004D7148">
                  <w:rPr>
                    <w:rFonts w:ascii="Cambria" w:hAnsi="Cambria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94" w:type="pct"/>
            <w:vMerge w:val="restart"/>
          </w:tcPr>
          <w:p w14:paraId="50A9AD36" w14:textId="77777777" w:rsidR="004D7148" w:rsidRDefault="00000000" w:rsidP="004D7148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CurrSymbolHeader"/>
                <w:tag w:val="#Nav: Standard_Sales_Cr_Memo_NT/60303"/>
                <w:id w:val="1699896830"/>
                <w:placeholder>
                  <w:docPart w:val="83B8141935BC41ED8A1BA40D1B44C0E2"/>
                </w:placeholder>
                <w:dataBinding w:prefixMappings="xmlns:ns0='urn:microsoft-dynamics-nav/reports/Standard_Sales_Cr_Memo_NT/60303/'" w:xpath="/ns0:NavWordReportXmlPart[1]/ns0:Header[1]/ns0:CurrSymbolHeader[1]" w:storeItemID="{0876A940-1626-4191-BC66-EBF4B8B60254}"/>
                <w:text/>
              </w:sdtPr>
              <w:sdtContent>
                <w:proofErr w:type="spellStart"/>
                <w:r w:rsidR="004D7148" w:rsidRPr="004D7148">
                  <w:rPr>
                    <w:rFonts w:ascii="Cambria" w:hAnsi="Cambria"/>
                  </w:rPr>
                  <w:t>CurrSymbolHeader</w:t>
                </w:r>
                <w:proofErr w:type="spellEnd"/>
              </w:sdtContent>
            </w:sdt>
          </w:p>
        </w:tc>
      </w:tr>
      <w:tr w:rsidR="004D7148" w14:paraId="51BC583C" w14:textId="77777777" w:rsidTr="005A5EED">
        <w:trPr>
          <w:trHeight w:val="447"/>
        </w:trPr>
        <w:tc>
          <w:tcPr>
            <w:tcW w:w="13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BF021FB" w14:textId="77777777" w:rsidR="004D7148" w:rsidRDefault="00000000" w:rsidP="004D7148">
            <w:pPr>
              <w:pStyle w:val="NoSpacing"/>
            </w:pPr>
            <w:sdt>
              <w:sdtPr>
                <w:rPr>
                  <w:rFonts w:ascii="Cambria" w:hAnsi="Cambria"/>
                </w:rPr>
                <w:alias w:val="#Nav: /Header/VATRegistrationNo_Lbl"/>
                <w:tag w:val="#Nav: Standard_Sales_Cr_Memo_NT/60303"/>
                <w:id w:val="1048724019"/>
                <w:placeholder>
                  <w:docPart w:val="216F6AA8C0784FA2B90B123872AF873A"/>
                </w:placeholder>
                <w:dataBinding w:prefixMappings="xmlns:ns0='urn:microsoft-dynamics-nav/reports/Standard_Sales_Cr_Memo_NT/60303/'" w:xpath="/ns0:NavWordReportXmlPart[1]/ns0:Header[1]/ns0:VATRegistrationNo_Lbl[1]" w:storeItemID="{0876A940-1626-4191-BC66-EBF4B8B60254}"/>
                <w:text/>
              </w:sdtPr>
              <w:sdtContent>
                <w:proofErr w:type="spellStart"/>
                <w:r w:rsidR="004D7148" w:rsidRPr="004D7148">
                  <w:rPr>
                    <w:rFonts w:ascii="Cambria" w:hAnsi="Cambria"/>
                  </w:rPr>
                  <w:t>VATRegistrationNo_Lbl</w:t>
                </w:r>
                <w:proofErr w:type="spellEnd"/>
              </w:sdtContent>
            </w:sdt>
            <w:r w:rsidR="004D7148" w:rsidRPr="00AE6C0A">
              <w:tab/>
            </w:r>
          </w:p>
        </w:tc>
        <w:tc>
          <w:tcPr>
            <w:tcW w:w="116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sdt>
            <w:sdtPr>
              <w:rPr>
                <w:rFonts w:ascii="Cambria" w:hAnsi="Cambria"/>
              </w:rPr>
              <w:alias w:val="#Nav: /Header/VATRegistrationNo"/>
              <w:tag w:val="#Nav: Standard_Sales_Cr_Memo_NT/60303"/>
              <w:id w:val="1168142676"/>
              <w:placeholder>
                <w:docPart w:val="FD2C21F74D004B8A96B1293AF32FA406"/>
              </w:placeholder>
              <w:dataBinding w:prefixMappings="xmlns:ns0='urn:microsoft-dynamics-nav/reports/Standard_Sales_Cr_Memo_NT/60303/'" w:xpath="/ns0:NavWordReportXmlPart[1]/ns0:Header[1]/ns0:VATRegistrationNo[1]" w:storeItemID="{0876A940-1626-4191-BC66-EBF4B8B60254}"/>
              <w:text/>
            </w:sdtPr>
            <w:sdtContent>
              <w:p w14:paraId="06545F7F" w14:textId="77777777" w:rsidR="004D7148" w:rsidRPr="00AE6C0A" w:rsidRDefault="004D7148" w:rsidP="004D7148">
                <w:pPr>
                  <w:pStyle w:val="NoSpacing"/>
                </w:pPr>
                <w:proofErr w:type="spellStart"/>
                <w:r w:rsidRPr="004D7148">
                  <w:rPr>
                    <w:rFonts w:ascii="Cambria" w:hAnsi="Cambria"/>
                  </w:rPr>
                  <w:t>VATRegistrationNo</w:t>
                </w:r>
                <w:proofErr w:type="spellEnd"/>
              </w:p>
            </w:sdtContent>
          </w:sdt>
        </w:tc>
        <w:tc>
          <w:tcPr>
            <w:tcW w:w="1308" w:type="pct"/>
            <w:vMerge/>
            <w:tcBorders>
              <w:left w:val="single" w:sz="4" w:space="0" w:color="auto"/>
            </w:tcBorders>
          </w:tcPr>
          <w:p w14:paraId="6DE03F49" w14:textId="77777777" w:rsidR="004D7148" w:rsidRDefault="004D7148" w:rsidP="004D7148">
            <w:pPr>
              <w:pStyle w:val="NoSpacing"/>
            </w:pPr>
          </w:p>
        </w:tc>
        <w:tc>
          <w:tcPr>
            <w:tcW w:w="1194" w:type="pct"/>
            <w:vMerge/>
          </w:tcPr>
          <w:p w14:paraId="4EE8BD8B" w14:textId="77777777" w:rsidR="004D7148" w:rsidRDefault="004D7148" w:rsidP="004D7148">
            <w:pPr>
              <w:pStyle w:val="NoSpacing"/>
            </w:pPr>
          </w:p>
        </w:tc>
      </w:tr>
    </w:tbl>
    <w:p w14:paraId="72F64C1E" w14:textId="77777777" w:rsidR="00245B0E" w:rsidRPr="00782744" w:rsidRDefault="00245B0E" w:rsidP="00782744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14:paraId="72759B40" w14:textId="77777777" w:rsidTr="00BD4E95">
        <w:sdt>
          <w:sdtPr>
            <w:rPr>
              <w:lang w:val="da-DK"/>
            </w:rPr>
            <w:alias w:val="#Nav: /Header/YourReference_Lbl"/>
            <w:tag w:val="#Nav: Standard_Sales_Cr_Memo_NT/60303"/>
            <w:id w:val="-1130623254"/>
            <w:placeholder>
              <w:docPart w:val="CC4BA5CE077542889864E2DC93E37FCF"/>
            </w:placeholder>
            <w:dataBinding w:prefixMappings="xmlns:ns0='urn:microsoft-dynamics-nav/reports/Standard_Sales_Cr_Memo_NT/60303/'" w:xpath="/ns0:NavWordReportXmlPart[1]/ns0:Header[1]/ns0:YourReference_Lbl[1]" w:storeItemID="{0876A940-1626-4191-BC66-EBF4B8B60254}"/>
            <w:text/>
          </w:sdtPr>
          <w:sdtContent>
            <w:tc>
              <w:tcPr>
                <w:tcW w:w="2549" w:type="dxa"/>
              </w:tcPr>
              <w:p w14:paraId="6DD3097D" w14:textId="77777777" w:rsidR="00133E05" w:rsidRDefault="00133E05" w:rsidP="00DF6462">
                <w:pPr>
                  <w:pStyle w:val="Heading1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_Memo_NT/60303"/>
            <w:id w:val="-1425419817"/>
            <w:placeholder>
              <w:docPart w:val="B3B37CA837B542B0AACD6DF8226E5DC3"/>
            </w:placeholder>
            <w:dataBinding w:prefixMappings="xmlns:ns0='urn:microsoft-dynamics-nav/reports/Standard_Sales_Cr_Memo_NT/60303/'" w:xpath="/ns0:NavWordReportXmlPart[1]/ns0:Header[1]/ns0:SalesPersonBlank_Lbl[1]" w:storeItemID="{0876A940-1626-4191-BC66-EBF4B8B60254}"/>
            <w:text/>
          </w:sdtPr>
          <w:sdtContent>
            <w:tc>
              <w:tcPr>
                <w:tcW w:w="2549" w:type="dxa"/>
              </w:tcPr>
              <w:p w14:paraId="54200482" w14:textId="77777777" w:rsidR="00133E05" w:rsidRDefault="00133E05" w:rsidP="00DF6462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_Memo_NT/60303"/>
            <w:id w:val="-277109058"/>
            <w:placeholder>
              <w:docPart w:val="3BB2B48FAB3E4DDE96F16AC639A9D652"/>
            </w:placeholder>
            <w:dataBinding w:prefixMappings="xmlns:ns0='urn:microsoft-dynamics-nav/reports/Standard_Sales_Cr_Memo_NT/60303/'" w:xpath="/ns0:NavWordReportXmlPart[1]/ns0:Header[1]/ns0:AppliesToDocument_Lbl[1]" w:storeItemID="{0876A940-1626-4191-BC66-EBF4B8B60254}"/>
            <w:text/>
          </w:sdtPr>
          <w:sdtContent>
            <w:tc>
              <w:tcPr>
                <w:tcW w:w="2549" w:type="dxa"/>
              </w:tcPr>
              <w:p w14:paraId="6B59D20E" w14:textId="77777777" w:rsidR="00133E05" w:rsidRDefault="00133E05" w:rsidP="00DF6462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_Memo_NT/60303"/>
            <w:id w:val="-1251649982"/>
            <w:placeholder>
              <w:docPart w:val="D00B2CF5216542E48B1FA3F7329E9168"/>
            </w:placeholder>
            <w:dataBinding w:prefixMappings="xmlns:ns0='urn:microsoft-dynamics-nav/reports/Standard_Sales_Cr_Memo_NT/60303/'" w:xpath="/ns0:NavWordReportXmlPart[1]/ns0:Header[1]/ns0:DueDate_Lbl[1]" w:storeItemID="{0876A940-1626-4191-BC66-EBF4B8B60254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6FDC5353" w14:textId="77777777" w:rsidR="00133E05" w:rsidRDefault="00133E05" w:rsidP="00DF6462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14:paraId="68ECA6F5" w14:textId="77777777" w:rsidTr="00BD4E95">
        <w:sdt>
          <w:sdtPr>
            <w:alias w:val="#Nav: /Header/YourReference"/>
            <w:tag w:val="#Nav: Standard_Sales_Cr_Memo_NT/60303"/>
            <w:id w:val="1620342425"/>
            <w:placeholder>
              <w:docPart w:val="B8378250F9C6465BBB09384DE802FB7F"/>
            </w:placeholder>
            <w:dataBinding w:prefixMappings="xmlns:ns0='urn:microsoft-dynamics-nav/reports/Standard_Sales_Cr_Memo_NT/60303/'" w:xpath="/ns0:NavWordReportXmlPart[1]/ns0:Header[1]/ns0:YourReference[1]" w:storeItemID="{0876A940-1626-4191-BC66-EBF4B8B60254}"/>
            <w:text/>
          </w:sdtPr>
          <w:sdtContent>
            <w:tc>
              <w:tcPr>
                <w:tcW w:w="2549" w:type="dxa"/>
              </w:tcPr>
              <w:p w14:paraId="24D1C915" w14:textId="77777777" w:rsidR="00133E05" w:rsidRDefault="00133E05" w:rsidP="00DF6462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_Memo_NT/60303"/>
            <w:id w:val="-2093382796"/>
            <w:placeholder>
              <w:docPart w:val="CB1DD28340694D149B33A167672E33AE"/>
            </w:placeholder>
            <w:dataBinding w:prefixMappings="xmlns:ns0='urn:microsoft-dynamics-nav/reports/Standard_Sales_Cr_Memo_NT/60303/'" w:xpath="/ns0:NavWordReportXmlPart[1]/ns0:Header[1]/ns0:SalesPersonName[1]" w:storeItemID="{0876A940-1626-4191-BC66-EBF4B8B60254}"/>
            <w:text/>
          </w:sdtPr>
          <w:sdtContent>
            <w:tc>
              <w:tcPr>
                <w:tcW w:w="2549" w:type="dxa"/>
              </w:tcPr>
              <w:p w14:paraId="1F1BF496" w14:textId="77777777" w:rsidR="00133E05" w:rsidRDefault="00133E05" w:rsidP="00DF6462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_Memo_NT/60303"/>
            <w:id w:val="713312628"/>
            <w:placeholder>
              <w:docPart w:val="4116043F68A841ADBFF0F78D0BAFE4DD"/>
            </w:placeholder>
            <w:dataBinding w:prefixMappings="xmlns:ns0='urn:microsoft-dynamics-nav/reports/Standard_Sales_Cr_Memo_NT/60303/'" w:xpath="/ns0:NavWordReportXmlPart[1]/ns0:Header[1]/ns0:AppliesToDocument[1]" w:storeItemID="{0876A940-1626-4191-BC66-EBF4B8B60254}"/>
            <w:text/>
          </w:sdtPr>
          <w:sdtContent>
            <w:tc>
              <w:tcPr>
                <w:tcW w:w="2549" w:type="dxa"/>
              </w:tcPr>
              <w:p w14:paraId="0E82DCB0" w14:textId="77777777" w:rsidR="00133E05" w:rsidRDefault="00133E05" w:rsidP="00DF6462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_Memo_NT/60303"/>
            <w:id w:val="1703123343"/>
            <w:placeholder>
              <w:docPart w:val="5A79970C3A884513AA554763E81035C3"/>
            </w:placeholder>
            <w:dataBinding w:prefixMappings="xmlns:ns0='urn:microsoft-dynamics-nav/reports/Standard_Sales_Cr_Memo_NT/60303/'" w:xpath="/ns0:NavWordReportXmlPart[1]/ns0:Header[1]/ns0:DueDate[1]" w:storeItemID="{0876A940-1626-4191-BC66-EBF4B8B60254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4D58F646" w14:textId="77777777" w:rsidR="00133E05" w:rsidRDefault="00133E05" w:rsidP="00DF6462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_Memo_NT/60303"/>
        <w:id w:val="1351379648"/>
        <w:placeholder>
          <w:docPart w:val="DefaultPlaceholder_-1854013440"/>
        </w:placeholder>
        <w:dataBinding w:prefixMappings="xmlns:ns0='urn:microsoft-dynamics-nav/reports/Standard_Sales_Cr_Memo_NT/60303/'" w:xpath="/ns0:NavWordReportXmlPart[1]/ns0:Header[1]/ns0:WorkDescriptionLines[1]/ns0:WorkDescriptionLine[1]" w:storeItemID="{0876A940-1626-4191-BC66-EBF4B8B60254}"/>
        <w:text/>
      </w:sdtPr>
      <w:sdtContent>
        <w:p w14:paraId="59CDE270" w14:textId="5A617F12" w:rsidR="00133E05" w:rsidRDefault="00D8767D" w:rsidP="00133E05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="00133E05" w:rsidRPr="00133E05" w14:paraId="2E7B69BA" w14:textId="77777777" w:rsidTr="00DF3EB1">
        <w:trPr>
          <w:trHeight w:val="546"/>
        </w:trPr>
        <w:sdt>
          <w:sdtPr>
            <w:alias w:val="#Nav: /Header/Line/ItemNo_Line_Lbl"/>
            <w:tag w:val="#Nav: Standard_Sales_Cr_Memo_NT/60303"/>
            <w:id w:val="771446451"/>
            <w:placeholder>
              <w:docPart w:val="343AAC44148243C78F326BB9A83D3024"/>
            </w:placeholder>
            <w:dataBinding w:prefixMappings="xmlns:ns0='urn:microsoft-dynamics-nav/reports/Standard_Sales_Cr_Memo_NT/60303/'" w:xpath="/ns0:NavWordReportXmlPart[1]/ns0:Header[1]/ns0:Line[1]/ns0:ItemNo_Line_Lbl[1]" w:storeItemID="{0876A940-1626-4191-BC66-EBF4B8B60254}"/>
            <w:text/>
          </w:sdtPr>
          <w:sdtContent>
            <w:tc>
              <w:tcPr>
                <w:tcW w:w="954" w:type="dxa"/>
                <w:vAlign w:val="bottom"/>
              </w:tcPr>
              <w:p w14:paraId="4A74CFEF" w14:textId="77777777" w:rsidR="00133E05" w:rsidRPr="00133E05" w:rsidRDefault="00133E05" w:rsidP="00133E05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_Memo_NT/60303"/>
            <w:id w:val="1545399846"/>
            <w:placeholder>
              <w:docPart w:val="343AAC44148243C78F326BB9A83D3024"/>
            </w:placeholder>
            <w:dataBinding w:prefixMappings="xmlns:ns0='urn:microsoft-dynamics-nav/reports/Standard_Sales_Cr_Memo_NT/60303/'" w:xpath="/ns0:NavWordReportXmlPart[1]/ns0:Header[1]/ns0:Line[1]/ns0:Description_Line_Lbl[1]" w:storeItemID="{0876A940-1626-4191-BC66-EBF4B8B60254}"/>
            <w:text/>
          </w:sdtPr>
          <w:sdtContent>
            <w:tc>
              <w:tcPr>
                <w:tcW w:w="2238" w:type="dxa"/>
                <w:vAlign w:val="bottom"/>
              </w:tcPr>
              <w:p w14:paraId="7E59D737" w14:textId="77777777" w:rsidR="00133E05" w:rsidRPr="00133E05" w:rsidRDefault="00133E05" w:rsidP="00133E05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_Memo_NT/60303"/>
            <w:id w:val="-833229876"/>
            <w:placeholder>
              <w:docPart w:val="343AAC44148243C78F326BB9A83D3024"/>
            </w:placeholder>
            <w:dataBinding w:prefixMappings="xmlns:ns0='urn:microsoft-dynamics-nav/reports/Standard_Sales_Cr_Memo_NT/60303/'" w:xpath="/ns0:NavWordReportXmlPart[1]/ns0:Header[1]/ns0:Line[1]/ns0:ShipmentDate_Line_Lbl[1]" w:storeItemID="{0876A940-1626-4191-BC66-EBF4B8B60254}"/>
            <w:text/>
          </w:sdtPr>
          <w:sdtContent>
            <w:tc>
              <w:tcPr>
                <w:tcW w:w="965" w:type="dxa"/>
                <w:vAlign w:val="bottom"/>
              </w:tcPr>
              <w:p w14:paraId="57A25F8D" w14:textId="77777777" w:rsidR="00133E05" w:rsidRPr="00133E05" w:rsidRDefault="00133E05" w:rsidP="00133E05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_Memo_NT/60303"/>
            <w:id w:val="616415257"/>
            <w:placeholder>
              <w:docPart w:val="343AAC44148243C78F326BB9A83D3024"/>
            </w:placeholder>
            <w:dataBinding w:prefixMappings="xmlns:ns0='urn:microsoft-dynamics-nav/reports/Standard_Sales_Cr_Memo_NT/60303/'" w:xpath="/ns0:NavWordReportXmlPart[1]/ns0:Header[1]/ns0:Line[1]/ns0:Quantity_Line_Lbl[1]" w:storeItemID="{0876A940-1626-4191-BC66-EBF4B8B60254}"/>
            <w:text/>
          </w:sdtPr>
          <w:sdtContent>
            <w:tc>
              <w:tcPr>
                <w:tcW w:w="805" w:type="dxa"/>
                <w:vAlign w:val="bottom"/>
              </w:tcPr>
              <w:p w14:paraId="0B3886C2" w14:textId="77777777" w:rsidR="00133E05" w:rsidRPr="00133E05" w:rsidRDefault="00133E05" w:rsidP="00133E05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vAlign w:val="bottom"/>
          </w:tcPr>
          <w:p w14:paraId="12966E7C" w14:textId="77777777" w:rsidR="00133E05" w:rsidRPr="00133E05" w:rsidRDefault="00133E05" w:rsidP="00133E05">
            <w:pPr>
              <w:pStyle w:val="Heading1"/>
            </w:pPr>
          </w:p>
        </w:tc>
        <w:sdt>
          <w:sdtPr>
            <w:alias w:val="#Nav: /Header/Line/UnitPrice_Lbl"/>
            <w:tag w:val="#Nav: Standard_Sales_Cr_Memo_NT/60303"/>
            <w:id w:val="-1521079236"/>
            <w:placeholder>
              <w:docPart w:val="343AAC44148243C78F326BB9A83D3024"/>
            </w:placeholder>
            <w:dataBinding w:prefixMappings="xmlns:ns0='urn:microsoft-dynamics-nav/reports/Standard_Sales_Cr_Memo_NT/60303/'" w:xpath="/ns0:NavWordReportXmlPart[1]/ns0:Header[1]/ns0:Line[1]/ns0:UnitPrice_Lbl[1]" w:storeItemID="{0876A940-1626-4191-BC66-EBF4B8B60254}"/>
            <w:text/>
          </w:sdtPr>
          <w:sdtContent>
            <w:tc>
              <w:tcPr>
                <w:tcW w:w="1365" w:type="dxa"/>
                <w:vAlign w:val="bottom"/>
              </w:tcPr>
              <w:p w14:paraId="301952C1" w14:textId="77777777" w:rsidR="00133E05" w:rsidRPr="00133E05" w:rsidRDefault="00133E05" w:rsidP="00133E05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vAlign w:val="bottom"/>
          </w:tcPr>
          <w:p w14:paraId="5688896F" w14:textId="77777777" w:rsidR="00133E05" w:rsidRPr="00133E05" w:rsidRDefault="00133E05" w:rsidP="00133E05">
            <w:pPr>
              <w:pStyle w:val="Heading1"/>
            </w:pPr>
          </w:p>
        </w:tc>
        <w:sdt>
          <w:sdtPr>
            <w:alias w:val="#Nav: /Header/Line/VATPct_Line_Lbl"/>
            <w:tag w:val="#Nav: Standard_Sales_Cr_Memo_NT/60303"/>
            <w:id w:val="1291246806"/>
            <w:placeholder>
              <w:docPart w:val="343AAC44148243C78F326BB9A83D3024"/>
            </w:placeholder>
            <w:dataBinding w:prefixMappings="xmlns:ns0='urn:microsoft-dynamics-nav/reports/Standard_Sales_Cr_Memo_NT/60303/'" w:xpath="/ns0:NavWordReportXmlPart[1]/ns0:Header[1]/ns0:Line[1]/ns0:VATPct_Line_Lbl[1]" w:storeItemID="{0876A940-1626-4191-BC66-EBF4B8B60254}"/>
            <w:text/>
          </w:sdtPr>
          <w:sdtContent>
            <w:tc>
              <w:tcPr>
                <w:tcW w:w="709" w:type="dxa"/>
                <w:vAlign w:val="bottom"/>
              </w:tcPr>
              <w:p w14:paraId="4F0D4090" w14:textId="77777777" w:rsidR="00133E05" w:rsidRPr="00133E05" w:rsidRDefault="00133E05" w:rsidP="00133E05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_Memo_NT/60303"/>
            <w:id w:val="1532234539"/>
            <w:placeholder>
              <w:docPart w:val="343AAC44148243C78F326BB9A83D3024"/>
            </w:placeholder>
            <w:dataBinding w:prefixMappings="xmlns:ns0='urn:microsoft-dynamics-nav/reports/Standard_Sales_Cr_Memo_NT/60303/'" w:xpath="/ns0:NavWordReportXmlPart[1]/ns0:Header[1]/ns0:Line[1]/ns0:LineAmount_Line_Lbl[1]" w:storeItemID="{0876A940-1626-4191-BC66-EBF4B8B60254}"/>
            <w:text/>
          </w:sdtPr>
          <w:sdtContent>
            <w:tc>
              <w:tcPr>
                <w:tcW w:w="1807" w:type="dxa"/>
                <w:tcMar>
                  <w:right w:w="0" w:type="dxa"/>
                </w:tcMar>
                <w:vAlign w:val="bottom"/>
              </w:tcPr>
              <w:p w14:paraId="4A72BAF7" w14:textId="77777777" w:rsidR="00133E05" w:rsidRPr="00133E05" w:rsidRDefault="00133E05" w:rsidP="00133E05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="00133E05" w:rsidRPr="00133E05" w14:paraId="01C65F76" w14:textId="77777777" w:rsidTr="00DF3EB1">
        <w:trPr>
          <w:trHeight w:val="182"/>
        </w:trPr>
        <w:tc>
          <w:tcPr>
            <w:tcW w:w="954" w:type="dxa"/>
          </w:tcPr>
          <w:p w14:paraId="4F93CFCC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2238" w:type="dxa"/>
          </w:tcPr>
          <w:p w14:paraId="7497AD08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965" w:type="dxa"/>
          </w:tcPr>
          <w:p w14:paraId="79D609A2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805" w:type="dxa"/>
          </w:tcPr>
          <w:p w14:paraId="233C8443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8" w:type="dxa"/>
          </w:tcPr>
          <w:p w14:paraId="63AAD448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1365" w:type="dxa"/>
          </w:tcPr>
          <w:p w14:paraId="2B9EB51C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620" w:type="dxa"/>
          </w:tcPr>
          <w:p w14:paraId="0296BCAE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9" w:type="dxa"/>
          </w:tcPr>
          <w:p w14:paraId="6BD119F4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14:paraId="4FDD8F11" w14:textId="77777777" w:rsidR="00133E05" w:rsidRPr="00133E05" w:rsidRDefault="00133E05" w:rsidP="00DF6462">
            <w:pPr>
              <w:pStyle w:val="NoSpacing"/>
            </w:pPr>
          </w:p>
        </w:tc>
      </w:tr>
      <w:sdt>
        <w:sdtPr>
          <w:alias w:val="#Nav: /Header/Line"/>
          <w:tag w:val="#Nav: Standard_Sales_Cr_Memo_NT/60303"/>
          <w:id w:val="1327254768"/>
          <w15:dataBinding w:prefixMappings="xmlns:ns0='urn:microsoft-dynamics-nav/reports/Standard_Sales_Cr_Memo_NT/60303/' " w:xpath="/ns0:NavWordReportXmlPart[1]/ns0:Header[1]/ns0:Line" w:storeItemID="{0876A940-1626-4191-BC66-EBF4B8B60254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="00133E05" w:rsidRPr="00133E05" w14:paraId="42E8DF66" w14:textId="77777777" w:rsidTr="00DF3EB1">
                <w:trPr>
                  <w:trHeight w:val="227"/>
                </w:trPr>
                <w:sdt>
                  <w:sdtPr>
                    <w:alias w:val="#Nav: /Header/Line/ItemNo_Line"/>
                    <w:tag w:val="#Nav: Standard_Sales_Cr_Memo_NT/60303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_Memo_NT/60303/'" w:xpath="/ns0:NavWordReportXmlPart[1]/ns0:Header[1]/ns0:Line[1]/ns0:ItemNo_Line[1]" w:storeItemID="{0876A940-1626-4191-BC66-EBF4B8B60254}"/>
                    <w:text/>
                  </w:sdtPr>
                  <w:sdtContent>
                    <w:tc>
                      <w:tcPr>
                        <w:tcW w:w="954" w:type="dxa"/>
                      </w:tcPr>
                      <w:p w14:paraId="3248F501" w14:textId="77777777" w:rsidR="00133E05" w:rsidRPr="00133E05" w:rsidRDefault="00133E05" w:rsidP="00DF3EB1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_Memo_NT/60303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_Memo_NT/60303/'" w:xpath="/ns0:NavWordReportXmlPart[1]/ns0:Header[1]/ns0:Line[1]/ns0:Description_Line[1]" w:storeItemID="{0876A940-1626-4191-BC66-EBF4B8B60254}"/>
                    <w:text/>
                  </w:sdtPr>
                  <w:sdtContent>
                    <w:tc>
                      <w:tcPr>
                        <w:tcW w:w="2238" w:type="dxa"/>
                      </w:tcPr>
                      <w:p w14:paraId="33EBF79D" w14:textId="77777777" w:rsidR="00133E05" w:rsidRPr="00133E05" w:rsidRDefault="00133E05" w:rsidP="00DF3EB1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_Memo_NT/60303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_Memo_NT/60303/'" w:xpath="/ns0:NavWordReportXmlPart[1]/ns0:Header[1]/ns0:Line[1]/ns0:ShipmentDate_Line[1]" w:storeItemID="{0876A940-1626-4191-BC66-EBF4B8B60254}"/>
                    <w:text/>
                  </w:sdtPr>
                  <w:sdtContent>
                    <w:tc>
                      <w:tcPr>
                        <w:tcW w:w="965" w:type="dxa"/>
                      </w:tcPr>
                      <w:p w14:paraId="7E87211E" w14:textId="77777777" w:rsidR="00133E05" w:rsidRPr="00133E05" w:rsidRDefault="00133E05" w:rsidP="00DF3EB1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_Memo_NT/60303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_Memo_NT/60303/'" w:xpath="/ns0:NavWordReportXmlPart[1]/ns0:Header[1]/ns0:Line[1]/ns0:Quantity_Line[1]" w:storeItemID="{0876A940-1626-4191-BC66-EBF4B8B60254}"/>
                    <w:text/>
                  </w:sdtPr>
                  <w:sdtContent>
                    <w:tc>
                      <w:tcPr>
                        <w:tcW w:w="805" w:type="dxa"/>
                      </w:tcPr>
                      <w:p w14:paraId="210E68FF" w14:textId="77777777" w:rsidR="00133E05" w:rsidRPr="00133E05" w:rsidRDefault="00133E05" w:rsidP="00DF3EB1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_Memo_NT/60303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_Memo_NT/60303/'" w:xpath="/ns0:NavWordReportXmlPart[1]/ns0:Header[1]/ns0:Line[1]/ns0:UnitOfMeasure[1]" w:storeItemID="{0876A940-1626-4191-BC66-EBF4B8B60254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40DEC418" w14:textId="77777777" w:rsidR="00133E05" w:rsidRPr="00133E05" w:rsidRDefault="00133E05" w:rsidP="00DF3EB1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_Memo_NT/60303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_Memo_NT/60303/'" w:xpath="/ns0:NavWordReportXmlPart[1]/ns0:Header[1]/ns0:Line[1]/ns0:UnitPrice[1]" w:storeItemID="{0876A940-1626-4191-BC66-EBF4B8B60254}"/>
                    <w:text/>
                  </w:sdtPr>
                  <w:sdtContent>
                    <w:tc>
                      <w:tcPr>
                        <w:tcW w:w="1365" w:type="dxa"/>
                      </w:tcPr>
                      <w:p w14:paraId="3D15B52B" w14:textId="77777777" w:rsidR="00133E05" w:rsidRPr="00133E05" w:rsidRDefault="00133E05" w:rsidP="00DF3EB1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_Memo_NT/60303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_Memo_NT/60303/'" w:xpath="/ns0:NavWordReportXmlPart[1]/ns0:Header[1]/ns0:Line[1]/ns0:LineDiscountPercentText_Line[1]" w:storeItemID="{0876A940-1626-4191-BC66-EBF4B8B60254}"/>
                    <w:text/>
                  </w:sdtPr>
                  <w:sdtContent>
                    <w:tc>
                      <w:tcPr>
                        <w:tcW w:w="620" w:type="dxa"/>
                      </w:tcPr>
                      <w:p w14:paraId="04D41468" w14:textId="77777777" w:rsidR="00133E05" w:rsidRPr="00133E05" w:rsidRDefault="00133E05" w:rsidP="00DF3EB1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_Memo_NT/60303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_Memo_NT/60303/'" w:xpath="/ns0:NavWordReportXmlPart[1]/ns0:Header[1]/ns0:Line[1]/ns0:VATPct_Line[1]" w:storeItemID="{0876A940-1626-4191-BC66-EBF4B8B60254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571F8ED4" w14:textId="77777777" w:rsidR="00133E05" w:rsidRPr="00133E05" w:rsidRDefault="00133E05" w:rsidP="00DF3EB1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_Memo_NT/60303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_Memo_NT/60303/'" w:xpath="/ns0:NavWordReportXmlPart[1]/ns0:Header[1]/ns0:Line[1]/ns0:LineAmount_Line[1]" w:storeItemID="{0876A940-1626-4191-BC66-EBF4B8B60254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14:paraId="70B74BEE" w14:textId="77777777" w:rsidR="00133E05" w:rsidRPr="00133E05" w:rsidRDefault="00133E05" w:rsidP="00DF3EB1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33E05" w:rsidRPr="00133E05" w14:paraId="68F5F292" w14:textId="77777777" w:rsidTr="00DF3EB1">
        <w:trPr>
          <w:trHeight w:val="227"/>
        </w:trPr>
        <w:tc>
          <w:tcPr>
            <w:tcW w:w="954" w:type="dxa"/>
          </w:tcPr>
          <w:p w14:paraId="7ACF224B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2238" w:type="dxa"/>
          </w:tcPr>
          <w:p w14:paraId="77639A11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965" w:type="dxa"/>
          </w:tcPr>
          <w:p w14:paraId="431A8413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805" w:type="dxa"/>
          </w:tcPr>
          <w:p w14:paraId="6B499727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8" w:type="dxa"/>
          </w:tcPr>
          <w:p w14:paraId="0138B399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1365" w:type="dxa"/>
          </w:tcPr>
          <w:p w14:paraId="774EB4F1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620" w:type="dxa"/>
          </w:tcPr>
          <w:p w14:paraId="218082E1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9" w:type="dxa"/>
          </w:tcPr>
          <w:p w14:paraId="5A29C462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14:paraId="0F5FCADB" w14:textId="77777777" w:rsidR="00133E05" w:rsidRPr="00133E05" w:rsidRDefault="00133E05" w:rsidP="00DF6462">
            <w:pPr>
              <w:pStyle w:val="NoSpacing"/>
            </w:pPr>
          </w:p>
        </w:tc>
      </w:tr>
      <w:sdt>
        <w:sdtPr>
          <w:alias w:val="#Nav: /Header/ReportTotalsLine"/>
          <w:tag w:val="#Nav: Standard_Sales_Cr_Memo_NT/60303"/>
          <w:id w:val="1981810996"/>
          <w15:dataBinding w:prefixMappings="xmlns:ns0='urn:microsoft-dynamics-nav/reports/Standard_Sales_Cr_Memo_NT/60303/' " w:xpath="/ns0:NavWordReportXmlPart[1]/ns0:Header[1]/ns0:ReportTotalsLine" w:storeItemID="{0876A940-1626-4191-BC66-EBF4B8B60254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="00133E05" w:rsidRPr="00133E05" w14:paraId="7CA6C5E4" w14:textId="77777777" w:rsidTr="00DF3EB1">
                <w:trPr>
                  <w:trHeight w:val="227"/>
                </w:trPr>
                <w:tc>
                  <w:tcPr>
                    <w:tcW w:w="954" w:type="dxa"/>
                  </w:tcPr>
                  <w:p w14:paraId="3E67C207" w14:textId="77777777" w:rsidR="00133E05" w:rsidRPr="00133E05" w:rsidRDefault="00133E05" w:rsidP="00DF6462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14:paraId="2D8B4B1B" w14:textId="77777777" w:rsidR="00133E05" w:rsidRPr="00133E05" w:rsidRDefault="00133E05" w:rsidP="00DF6462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14:paraId="53CD0600" w14:textId="77777777" w:rsidR="00133E05" w:rsidRPr="00133E05" w:rsidRDefault="00133E05" w:rsidP="00DF6462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14:paraId="7B6C1ADE" w14:textId="77777777" w:rsidR="00133E05" w:rsidRPr="00133E05" w:rsidRDefault="00133E05" w:rsidP="00DF6462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14:paraId="7D4FB3ED" w14:textId="77777777" w:rsidR="00133E05" w:rsidRPr="00133E05" w:rsidRDefault="00133E05" w:rsidP="00DF6462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_Memo_NT/60303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_Memo_NT/60303/'" w:xpath="/ns0:NavWordReportXmlPart[1]/ns0:Header[1]/ns0:ReportTotalsLine[1]/ns0:Description_ReportTotalsLine[1]" w:storeItemID="{0876A940-1626-4191-BC66-EBF4B8B60254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14:paraId="75B67FE8" w14:textId="77777777" w:rsidR="00133E05" w:rsidRPr="00133E05" w:rsidRDefault="00133E05" w:rsidP="00DF3EB1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_Memo_NT/60303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_Memo_NT/60303/'" w:xpath="/ns0:NavWordReportXmlPart[1]/ns0:Header[1]/ns0:ReportTotalsLine[1]/ns0:Amount_ReportTotalsLine[1]" w:storeItemID="{0876A940-1626-4191-BC66-EBF4B8B60254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14:paraId="7555EE60" w14:textId="77777777" w:rsidR="00133E05" w:rsidRPr="00133E05" w:rsidRDefault="00133E05" w:rsidP="00DF3EB1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33E05" w:rsidRPr="00133E05" w14:paraId="74967992" w14:textId="77777777" w:rsidTr="00DF3EB1">
        <w:trPr>
          <w:trHeight w:val="113"/>
        </w:trPr>
        <w:tc>
          <w:tcPr>
            <w:tcW w:w="954" w:type="dxa"/>
          </w:tcPr>
          <w:p w14:paraId="2502C71F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2238" w:type="dxa"/>
          </w:tcPr>
          <w:p w14:paraId="769DBD83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965" w:type="dxa"/>
          </w:tcPr>
          <w:p w14:paraId="1C7C2ED9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805" w:type="dxa"/>
          </w:tcPr>
          <w:p w14:paraId="631DEFCE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8" w:type="dxa"/>
          </w:tcPr>
          <w:p w14:paraId="0E859BCA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2694" w:type="dxa"/>
            <w:gridSpan w:val="3"/>
          </w:tcPr>
          <w:p w14:paraId="36B641B7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14:paraId="0903DF34" w14:textId="77777777" w:rsidR="00133E05" w:rsidRPr="00133E05" w:rsidRDefault="00133E05" w:rsidP="00DF6462">
            <w:pPr>
              <w:pStyle w:val="NoSpacing"/>
            </w:pPr>
          </w:p>
        </w:tc>
      </w:tr>
      <w:tr w:rsidR="00DF6462" w:rsidRPr="00133E05" w14:paraId="29F395E1" w14:textId="77777777" w:rsidTr="00DF3EB1">
        <w:trPr>
          <w:trHeight w:val="227"/>
        </w:trPr>
        <w:tc>
          <w:tcPr>
            <w:tcW w:w="954" w:type="dxa"/>
          </w:tcPr>
          <w:p w14:paraId="4BC2D245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2238" w:type="dxa"/>
          </w:tcPr>
          <w:p w14:paraId="0C098134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965" w:type="dxa"/>
          </w:tcPr>
          <w:p w14:paraId="63AE5D16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805" w:type="dxa"/>
          </w:tcPr>
          <w:p w14:paraId="333613D9" w14:textId="77777777" w:rsidR="00133E05" w:rsidRPr="00133E05" w:rsidRDefault="00133E05" w:rsidP="00DF6462">
            <w:pPr>
              <w:pStyle w:val="NoSpacing"/>
            </w:pPr>
          </w:p>
        </w:tc>
        <w:tc>
          <w:tcPr>
            <w:tcW w:w="708" w:type="dxa"/>
          </w:tcPr>
          <w:p w14:paraId="3CA4332A" w14:textId="77777777" w:rsidR="00133E05" w:rsidRPr="00133E05" w:rsidRDefault="00133E05" w:rsidP="00DF6462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_Memo_NT/60303"/>
            <w:id w:val="1496384203"/>
            <w:placeholder>
              <w:docPart w:val="343AAC44148243C78F326BB9A83D3024"/>
            </w:placeholder>
            <w:dataBinding w:prefixMappings="xmlns:ns0='urn:microsoft-dynamics-nav/reports/Standard_Sales_Cr_Memo_NT/60303/'" w:xpath="/ns0:NavWordReportXmlPart[1]/ns0:Header[1]/ns0:Totals[1]/ns0:TotalIncludingVATText[1]" w:storeItemID="{0876A940-1626-4191-BC66-EBF4B8B60254}"/>
            <w:text/>
          </w:sdtPr>
          <w:sdtContent>
            <w:tc>
              <w:tcPr>
                <w:tcW w:w="2694" w:type="dxa"/>
                <w:gridSpan w:val="3"/>
              </w:tcPr>
              <w:p w14:paraId="024BA91B" w14:textId="77777777" w:rsidR="00133E05" w:rsidRPr="00133E05" w:rsidRDefault="00133E05" w:rsidP="00DF6462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_Memo_NT/60303"/>
            <w:id w:val="1661501859"/>
            <w:placeholder>
              <w:docPart w:val="343AAC44148243C78F326BB9A83D3024"/>
            </w:placeholder>
            <w:dataBinding w:prefixMappings="xmlns:ns0='urn:microsoft-dynamics-nav/reports/Standard_Sales_Cr_Memo_NT/60303/'" w:xpath="/ns0:NavWordReportXmlPart[1]/ns0:Header[1]/ns0:Totals[1]/ns0:TotalAmountIncludingVAT[1]" w:storeItemID="{0876A940-1626-4191-BC66-EBF4B8B60254}"/>
            <w:text/>
          </w:sdtPr>
          <w:sdtContent>
            <w:tc>
              <w:tcPr>
                <w:tcW w:w="1807" w:type="dxa"/>
                <w:tcMar>
                  <w:right w:w="0" w:type="dxa"/>
                </w:tcMar>
              </w:tcPr>
              <w:p w14:paraId="2BA311EE" w14:textId="77777777" w:rsidR="00133E05" w:rsidRPr="00133E05" w:rsidRDefault="00133E05" w:rsidP="00873B21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00C9AEFC" w14:textId="77777777" w:rsidR="00133E05" w:rsidRDefault="00133E05" w:rsidP="00133E05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_Memo_NT/60303"/>
          <w:id w:val="1234901919"/>
          <w15:dataBinding w:prefixMappings="xmlns:ns0='urn:microsoft-dynamics-nav/reports/Standard_Sales_Cr_Memo_NT/60303/' " w:xpath="/ns0:NavWordReportXmlPart[1]/ns0:Header[1]/ns0:VATClauseLine" w:storeItemID="{0876A940-1626-4191-BC66-EBF4B8B60254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14:paraId="2BE81007" w14:textId="77777777" w:rsidTr="008A7D4E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_Memo_NT/60303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_Memo_NT/60303/'" w:xpath="/ns0:NavWordReportXmlPart[1]/ns0:Header[1]/ns0:VATClauseLine[1]/ns0:VATIdentifier_VATClauseLine[1]" w:storeItemID="{0876A940-1626-4191-BC66-EBF4B8B60254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44AAFA5" w14:textId="77777777" w:rsidR="008A7D4E" w:rsidRDefault="008A7D4E" w:rsidP="00DF3EB1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_Memo_NT/60303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_Memo_NT/60303/'" w:xpath="/ns0:NavWordReportXmlPart[1]/ns0:Header[1]/ns0:VATClauseLine[1]/ns0:Description_VATClauseLine[1]" w:storeItemID="{0876A940-1626-4191-BC66-EBF4B8B60254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0412C53" w14:textId="77777777" w:rsidR="008A7D4E" w:rsidRDefault="008A7D4E" w:rsidP="00DF3EB1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_Memo_NT/60303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_Memo_NT/60303/'" w:xpath="/ns0:NavWordReportXmlPart[1]/ns0:Header[1]/ns0:VATClauseLine[1]/ns0:VATAmount_VATClauseLine[1]" w:storeItemID="{0876A940-1626-4191-BC66-EBF4B8B60254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F4E5A38" w14:textId="77777777" w:rsidR="008A7D4E" w:rsidRDefault="008A7D4E" w:rsidP="00DF3EB1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14:paraId="50B7E55B" w14:textId="77777777" w:rsidTr="008A7D4E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00BBB5C9" w14:textId="77777777" w:rsidR="008A7D4E" w:rsidRDefault="008A7D4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14:paraId="3C39A04F" w14:textId="12CFAE1B" w:rsidR="008A7D4E" w:rsidRDefault="008A7D4E" w:rsidP="0009049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09C7CAB3" w14:textId="77777777" w:rsidR="008A7D4E" w:rsidRDefault="008A7D4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14:paraId="39E6B3F8" w14:textId="77777777" w:rsidR="007A68B4" w:rsidRPr="00133E05" w:rsidRDefault="007A68B4" w:rsidP="00133E05"/>
    <w:sectPr w:rsidR="007A68B4" w:rsidRP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B949" w14:textId="77777777" w:rsidR="0080437C" w:rsidRDefault="0080437C" w:rsidP="00E40C63">
      <w:pPr>
        <w:spacing w:after="0"/>
      </w:pPr>
      <w:r>
        <w:separator/>
      </w:r>
    </w:p>
  </w:endnote>
  <w:endnote w:type="continuationSeparator" w:id="0">
    <w:p w14:paraId="0F0DFCFE" w14:textId="77777777" w:rsidR="0080437C" w:rsidRDefault="0080437C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14:paraId="4EBFF3E6" w14:textId="77777777" w:rsidTr="00AA5C8B">
      <w:sdt>
        <w:sdtPr>
          <w:rPr>
            <w:lang w:val="da-DK"/>
          </w:rPr>
          <w:alias w:val="#Nav: /Header/CompanyLegalStatement"/>
          <w:tag w:val="#Nav: Standard_Sales_Cr_Memo_NT/60303"/>
          <w:id w:val="962384047"/>
          <w:placeholder>
            <w:docPart w:val="F79106392E8E4A05890EA09AFCAA5D79"/>
          </w:placeholder>
          <w:dataBinding w:prefixMappings="xmlns:ns0='urn:microsoft-dynamics-nav/reports/Standard_Sales_Cr_Memo_NT/60303/'" w:xpath="/ns0:NavWordReportXmlPart[1]/ns0:Header[1]/ns0:CompanyLegalStatement[1]" w:storeItemID="{0876A940-1626-4191-BC66-EBF4B8B60254}"/>
          <w:text/>
        </w:sdtPr>
        <w:sdtContent>
          <w:tc>
            <w:tcPr>
              <w:tcW w:w="1250" w:type="pct"/>
            </w:tcPr>
            <w:p w14:paraId="0766614C" w14:textId="77777777" w:rsidR="00BD4E95" w:rsidRPr="00873B21" w:rsidRDefault="00BD4E95" w:rsidP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14:paraId="7DAF43D2" w14:textId="77777777" w:rsidR="00BD4E95" w:rsidRPr="00873B21" w:rsidRDefault="00BD4E95" w:rsidP="00BD4E95">
          <w:pPr>
            <w:pStyle w:val="NoSpacing"/>
          </w:pPr>
        </w:p>
      </w:tc>
      <w:tc>
        <w:tcPr>
          <w:tcW w:w="1250" w:type="pct"/>
        </w:tcPr>
        <w:p w14:paraId="47C9DDBA" w14:textId="77777777" w:rsidR="00BD4E95" w:rsidRPr="00873B21" w:rsidRDefault="00BD4E95" w:rsidP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14:paraId="264C0DF3" w14:textId="77777777" w:rsidR="00BD4E95" w:rsidRPr="00873B21" w:rsidRDefault="00BD4E95" w:rsidP="00BD4E95">
          <w:pPr>
            <w:pStyle w:val="NoSpacing"/>
          </w:pPr>
        </w:p>
      </w:tc>
    </w:tr>
  </w:tbl>
  <w:p w14:paraId="34FCA97A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14:paraId="1AAF6257" w14:textId="77777777" w:rsidTr="00782744">
      <w:sdt>
        <w:sdtPr>
          <w:rPr>
            <w:lang w:val="da-DK"/>
          </w:rPr>
          <w:alias w:val="#Nav: /Header/CompanyLegalStatement"/>
          <w:tag w:val="#Nav: Standard_Sales_Cr_Memo_NT/60303"/>
          <w:id w:val="669455880"/>
          <w:placeholder>
            <w:docPart w:val="36C7957698824E528C9A220847A37C74"/>
          </w:placeholder>
          <w:dataBinding w:prefixMappings="xmlns:ns0='urn:microsoft-dynamics-nav/reports/Standard_Sales_Cr_Memo_NT/60303/'" w:xpath="/ns0:NavWordReportXmlPart[1]/ns0:Header[1]/ns0:CompanyLegalStatement[1]" w:storeItemID="{0876A940-1626-4191-BC66-EBF4B8B60254}"/>
          <w:text/>
        </w:sdtPr>
        <w:sdtContent>
          <w:tc>
            <w:tcPr>
              <w:tcW w:w="1250" w:type="pct"/>
            </w:tcPr>
            <w:p w14:paraId="3DFF3392" w14:textId="77777777" w:rsidR="00873B21" w:rsidRPr="00873B21" w:rsidRDefault="00873B21" w:rsidP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14:paraId="026A3572" w14:textId="77777777" w:rsidR="00873B21" w:rsidRPr="00873B21" w:rsidRDefault="00873B21" w:rsidP="00873B21"/>
      </w:tc>
      <w:tc>
        <w:tcPr>
          <w:tcW w:w="1250" w:type="pct"/>
        </w:tcPr>
        <w:p w14:paraId="3F90FBE1" w14:textId="77777777" w:rsidR="00873B21" w:rsidRPr="00873B21" w:rsidRDefault="00873B21" w:rsidP="00873B21"/>
      </w:tc>
      <w:tc>
        <w:tcPr>
          <w:tcW w:w="1250" w:type="pct"/>
          <w:tcMar>
            <w:right w:w="0" w:type="dxa"/>
          </w:tcMar>
        </w:tcPr>
        <w:p w14:paraId="381BB9B0" w14:textId="77777777" w:rsidR="00873B21" w:rsidRPr="00873B21" w:rsidRDefault="00873B21" w:rsidP="00873B21"/>
      </w:tc>
    </w:tr>
    <w:tr w:rsidR="00873B21" w14:paraId="471244C4" w14:textId="77777777" w:rsidTr="00782744">
      <w:sdt>
        <w:sdtPr>
          <w:alias w:val="#Nav: /Header/CompanyVATRegistrationNo_Lbl"/>
          <w:tag w:val="#Nav: Standard_Sales_Cr_Memo_NT/60303"/>
          <w:id w:val="-1596548712"/>
          <w:placeholder>
            <w:docPart w:val="D5ECD4AAE2AC463EB62DD32DAF5606C9"/>
          </w:placeholder>
          <w:dataBinding w:prefixMappings="xmlns:ns0='urn:microsoft-dynamics-nav/reports/Standard_Sales_Cr_Memo_NT/60303/'" w:xpath="/ns0:NavWordReportXmlPart[1]/ns0:Header[1]/ns0:CompanyVATRegistrationNo_Lbl[1]" w:storeItemID="{0876A940-1626-4191-BC66-EBF4B8B60254}"/>
          <w:text/>
        </w:sdtPr>
        <w:sdtContent>
          <w:tc>
            <w:tcPr>
              <w:tcW w:w="1250" w:type="pct"/>
            </w:tcPr>
            <w:p w14:paraId="555C6F6F" w14:textId="77777777" w:rsidR="00873B21" w:rsidRDefault="00873B21" w:rsidP="00873B21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_Memo_NT/60303"/>
          <w:id w:val="1527454957"/>
          <w:placeholder>
            <w:docPart w:val="C3210B833066458281C5B754EF76F2B7"/>
          </w:placeholder>
          <w:dataBinding w:prefixMappings="xmlns:ns0='urn:microsoft-dynamics-nav/reports/Standard_Sales_Cr_Memo_NT/60303/'" w:xpath="/ns0:NavWordReportXmlPart[1]/ns0:Header[1]/ns0:HomePage_Header_Lbl[1]" w:storeItemID="{0876A940-1626-4191-BC66-EBF4B8B60254}"/>
          <w:text/>
        </w:sdtPr>
        <w:sdtContent>
          <w:tc>
            <w:tcPr>
              <w:tcW w:w="1250" w:type="pct"/>
            </w:tcPr>
            <w:p w14:paraId="562BC845" w14:textId="77777777" w:rsidR="00873B21" w:rsidRDefault="00873B21" w:rsidP="00873B21">
              <w:pPr>
                <w:pStyle w:val="Heading2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_Memo_NT/60303"/>
          <w:id w:val="1543017061"/>
          <w:placeholder>
            <w:docPart w:val="04DED19CE3B141D5A60982F74BE1A350"/>
          </w:placeholder>
          <w:dataBinding w:prefixMappings="xmlns:ns0='urn:microsoft-dynamics-nav/reports/Standard_Sales_Cr_Memo_NT/60303/'" w:xpath="/ns0:NavWordReportXmlPart[1]/ns0:Header[1]/ns0:CompanyPhoneNo_Lbl[1]" w:storeItemID="{0876A940-1626-4191-BC66-EBF4B8B60254}"/>
          <w:text/>
        </w:sdtPr>
        <w:sdtContent>
          <w:tc>
            <w:tcPr>
              <w:tcW w:w="1250" w:type="pct"/>
            </w:tcPr>
            <w:p w14:paraId="68AEDBD3" w14:textId="77777777" w:rsidR="00873B21" w:rsidRDefault="00873B21" w:rsidP="00873B21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_Memo_NT/60303"/>
          <w:id w:val="-1185281276"/>
          <w:placeholder>
            <w:docPart w:val="D3BE26172F654C338E99A8469E4E4B79"/>
          </w:placeholder>
          <w:dataBinding w:prefixMappings="xmlns:ns0='urn:microsoft-dynamics-nav/reports/Standard_Sales_Cr_Memo_NT/60303/'" w:xpath="/ns0:NavWordReportXmlPart[1]/ns0:Header[1]/ns0:EMail_Header_Lbl[1]" w:storeItemID="{0876A940-1626-4191-BC66-EBF4B8B60254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73428EA" w14:textId="77777777" w:rsidR="00873B21" w:rsidRDefault="00873B21" w:rsidP="00873B21">
              <w:pPr>
                <w:pStyle w:val="Heading2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14:paraId="709AE86F" w14:textId="77777777" w:rsidTr="00782744">
      <w:sdt>
        <w:sdtPr>
          <w:alias w:val="#Nav: /Header/CompanyVATRegistrationNo"/>
          <w:tag w:val="#Nav: Standard_Sales_Cr_Memo_NT/60303"/>
          <w:id w:val="1017889846"/>
          <w:placeholder>
            <w:docPart w:val="9BF720F9010E4F96A823519BDCD5235A"/>
          </w:placeholder>
          <w:dataBinding w:prefixMappings="xmlns:ns0='urn:microsoft-dynamics-nav/reports/Standard_Sales_Cr_Memo_NT/60303/'" w:xpath="/ns0:NavWordReportXmlPart[1]/ns0:Header[1]/ns0:CompanyVATRegistrationNo[1]" w:storeItemID="{0876A940-1626-4191-BC66-EBF4B8B60254}"/>
          <w:text/>
        </w:sdtPr>
        <w:sdtContent>
          <w:tc>
            <w:tcPr>
              <w:tcW w:w="1250" w:type="pct"/>
            </w:tcPr>
            <w:p w14:paraId="22E4F00B" w14:textId="77777777" w:rsidR="00873B21" w:rsidRDefault="00873B21" w:rsidP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_Memo_NT/60303"/>
          <w:id w:val="150640979"/>
          <w:placeholder>
            <w:docPart w:val="C37F3EF61C0B43F39BF1857A5F29B07F"/>
          </w:placeholder>
          <w:dataBinding w:prefixMappings="xmlns:ns0='urn:microsoft-dynamics-nav/reports/Standard_Sales_Cr_Memo_NT/60303/'" w:xpath="/ns0:NavWordReportXmlPart[1]/ns0:Header[1]/ns0:CompanyHomePage[1]" w:storeItemID="{0876A940-1626-4191-BC66-EBF4B8B60254}"/>
          <w:text/>
        </w:sdtPr>
        <w:sdtContent>
          <w:tc>
            <w:tcPr>
              <w:tcW w:w="1250" w:type="pct"/>
            </w:tcPr>
            <w:p w14:paraId="43D98B7F" w14:textId="77777777" w:rsidR="00873B21" w:rsidRDefault="00873B21" w:rsidP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_Memo_NT/60303"/>
          <w:id w:val="-1675018586"/>
          <w:placeholder>
            <w:docPart w:val="2313DD5D94174D9191FA6A6828998B0F"/>
          </w:placeholder>
          <w:dataBinding w:prefixMappings="xmlns:ns0='urn:microsoft-dynamics-nav/reports/Standard_Sales_Cr_Memo_NT/60303/'" w:xpath="/ns0:NavWordReportXmlPart[1]/ns0:Header[1]/ns0:CompanyPhoneNo[1]" w:storeItemID="{0876A940-1626-4191-BC66-EBF4B8B60254}"/>
          <w:text/>
        </w:sdtPr>
        <w:sdtContent>
          <w:tc>
            <w:tcPr>
              <w:tcW w:w="1250" w:type="pct"/>
            </w:tcPr>
            <w:p w14:paraId="0BC95524" w14:textId="77777777" w:rsidR="00873B21" w:rsidRDefault="00873B21" w:rsidP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_Memo_NT/60303"/>
          <w:id w:val="-497577039"/>
          <w:placeholder>
            <w:docPart w:val="5F30556A7E4F43789120DE10973BD6E9"/>
          </w:placeholder>
          <w:dataBinding w:prefixMappings="xmlns:ns0='urn:microsoft-dynamics-nav/reports/Standard_Sales_Cr_Memo_NT/60303/'" w:xpath="/ns0:NavWordReportXmlPart[1]/ns0:Header[1]/ns0:CompanyEMail[1]" w:storeItemID="{0876A940-1626-4191-BC66-EBF4B8B60254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45D3FCED" w14:textId="77777777" w:rsidR="00873B21" w:rsidRDefault="00873B21" w:rsidP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14:paraId="33C0A6C4" w14:textId="77777777" w:rsidTr="00782744">
      <w:sdt>
        <w:sdtPr>
          <w:alias w:val="#Nav: /Header/CompanyBankName"/>
          <w:tag w:val="#Nav: Standard_Sales_Cr_Memo_NT/60303"/>
          <w:id w:val="-1258901508"/>
          <w:placeholder>
            <w:docPart w:val="6EAD31A24EAA4B29988ED325ECE08D7A"/>
          </w:placeholder>
          <w:dataBinding w:prefixMappings="xmlns:ns0='urn:microsoft-dynamics-nav/reports/Standard_Sales_Cr_Memo_NT/60303/'" w:xpath="/ns0:NavWordReportXmlPart[1]/ns0:Header[1]/ns0:CompanyBankName[1]" w:storeItemID="{0876A940-1626-4191-BC66-EBF4B8B60254}"/>
          <w:text/>
        </w:sdtPr>
        <w:sdtContent>
          <w:tc>
            <w:tcPr>
              <w:tcW w:w="1250" w:type="pct"/>
            </w:tcPr>
            <w:p w14:paraId="01D3F073" w14:textId="77777777" w:rsidR="00873B21" w:rsidRDefault="00873B21" w:rsidP="00873B21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_Memo_NT/60303"/>
          <w:id w:val="1713300519"/>
          <w:placeholder>
            <w:docPart w:val="B0A9045274124DFD8B2B1DE61EDCD02B"/>
          </w:placeholder>
          <w:dataBinding w:prefixMappings="xmlns:ns0='urn:microsoft-dynamics-nav/reports/Standard_Sales_Cr_Memo_NT/60303/'" w:xpath="/ns0:NavWordReportXmlPart[1]/ns0:Header[1]/ns0:CompanyIBAN_Lbl[1]" w:storeItemID="{0876A940-1626-4191-BC66-EBF4B8B60254}"/>
          <w:text/>
        </w:sdtPr>
        <w:sdtContent>
          <w:tc>
            <w:tcPr>
              <w:tcW w:w="1250" w:type="pct"/>
            </w:tcPr>
            <w:p w14:paraId="3ABC24A6" w14:textId="77777777" w:rsidR="00873B21" w:rsidRDefault="00873B21" w:rsidP="00873B21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_Memo_NT/60303"/>
          <w:id w:val="1468631074"/>
          <w:placeholder>
            <w:docPart w:val="CD494B76082340ABAD0D5505D3C7F8D1"/>
          </w:placeholder>
          <w:dataBinding w:prefixMappings="xmlns:ns0='urn:microsoft-dynamics-nav/reports/Standard_Sales_Cr_Memo_NT/60303/'" w:xpath="/ns0:NavWordReportXmlPart[1]/ns0:Header[1]/ns0:CompanySWIFT_Lbl[1]" w:storeItemID="{0876A940-1626-4191-BC66-EBF4B8B60254}"/>
          <w:text/>
        </w:sdtPr>
        <w:sdtContent>
          <w:tc>
            <w:tcPr>
              <w:tcW w:w="1250" w:type="pct"/>
            </w:tcPr>
            <w:p w14:paraId="5ED6C8F9" w14:textId="77777777" w:rsidR="00873B21" w:rsidRDefault="00873B21" w:rsidP="00873B21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_Memo_NT/60303"/>
          <w:id w:val="519503723"/>
          <w:placeholder>
            <w:docPart w:val="F1A93A8A4FD2429397729C310ED2E88C"/>
          </w:placeholder>
          <w:dataBinding w:prefixMappings="xmlns:ns0='urn:microsoft-dynamics-nav/reports/Standard_Sales_Cr_Memo_NT/60303/'" w:xpath="/ns0:NavWordReportXmlPart[1]/ns0:Header[1]/ns0:CompanyGiroNo_Lbl[1]" w:storeItemID="{0876A940-1626-4191-BC66-EBF4B8B60254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70E8F309" w14:textId="77777777" w:rsidR="00873B21" w:rsidRDefault="00873B21" w:rsidP="00873B21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14:paraId="51B3B87D" w14:textId="77777777" w:rsidTr="00782744">
      <w:tc>
        <w:tcPr>
          <w:tcW w:w="1250" w:type="pct"/>
        </w:tcPr>
        <w:p w14:paraId="00CA88D8" w14:textId="77777777" w:rsidR="00873B21" w:rsidRDefault="00000000" w:rsidP="00873B21">
          <w:pPr>
            <w:pStyle w:val="NoSpacing"/>
          </w:pPr>
          <w:sdt>
            <w:sdtPr>
              <w:alias w:val="#Nav: /Header/CompanyBankBranchNo"/>
              <w:tag w:val="#Nav: Standard_Sales_Cr_Memo_NT/60303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_Memo_NT/60303/'" w:xpath="/ns0:NavWordReportXmlPart[1]/ns0:Header[1]/ns0:CompanyBankBranchNo[1]" w:storeItemID="{0876A940-1626-4191-BC66-EBF4B8B60254}"/>
              <w:text/>
            </w:sdtPr>
            <w:sdtContent>
              <w:proofErr w:type="spellStart"/>
              <w:r w:rsidR="00873B21" w:rsidRPr="00873B21">
                <w:t>CompanyBankBranchNo</w:t>
              </w:r>
              <w:proofErr w:type="spellEnd"/>
            </w:sdtContent>
          </w:sdt>
          <w:r w:rsidR="00873B21" w:rsidRPr="00873B21">
            <w:t xml:space="preserve"> </w:t>
          </w:r>
          <w:sdt>
            <w:sdtPr>
              <w:alias w:val="#Nav: /Header/CompanyBankAccountNo"/>
              <w:tag w:val="#Nav: Standard_Sales_Cr_Memo_NT/60303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_Memo_NT/60303/'" w:xpath="/ns0:NavWordReportXmlPart[1]/ns0:Header[1]/ns0:CompanyBankAccountNo[1]" w:storeItemID="{0876A940-1626-4191-BC66-EBF4B8B60254}"/>
              <w:text/>
            </w:sdtPr>
            <w:sdtContent>
              <w:proofErr w:type="spellStart"/>
              <w:r w:rsidR="00873B21" w:rsidRP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_Memo_NT/60303"/>
          <w:id w:val="503022411"/>
          <w:placeholder>
            <w:docPart w:val="A3F908BCED3E49CBAB78822E252D7270"/>
          </w:placeholder>
          <w:dataBinding w:prefixMappings="xmlns:ns0='urn:microsoft-dynamics-nav/reports/Standard_Sales_Cr_Memo_NT/60303/'" w:xpath="/ns0:NavWordReportXmlPart[1]/ns0:Header[1]/ns0:CompanyIBAN[1]" w:storeItemID="{0876A940-1626-4191-BC66-EBF4B8B60254}"/>
          <w:text/>
        </w:sdtPr>
        <w:sdtContent>
          <w:tc>
            <w:tcPr>
              <w:tcW w:w="1250" w:type="pct"/>
            </w:tcPr>
            <w:p w14:paraId="74F07F90" w14:textId="77777777" w:rsidR="00873B21" w:rsidRDefault="00873B21" w:rsidP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_Memo_NT/60303"/>
          <w:id w:val="-316962581"/>
          <w:placeholder>
            <w:docPart w:val="2BF91F9ED5BE4F97B891A00B52C50815"/>
          </w:placeholder>
          <w:dataBinding w:prefixMappings="xmlns:ns0='urn:microsoft-dynamics-nav/reports/Standard_Sales_Cr_Memo_NT/60303/'" w:xpath="/ns0:NavWordReportXmlPart[1]/ns0:Header[1]/ns0:CompanySWIFT[1]" w:storeItemID="{0876A940-1626-4191-BC66-EBF4B8B60254}"/>
          <w:text/>
        </w:sdtPr>
        <w:sdtContent>
          <w:tc>
            <w:tcPr>
              <w:tcW w:w="1250" w:type="pct"/>
            </w:tcPr>
            <w:p w14:paraId="495AA0E3" w14:textId="77777777" w:rsidR="00873B21" w:rsidRDefault="00873B21" w:rsidP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_Memo_NT/60303"/>
          <w:id w:val="702058167"/>
          <w:placeholder>
            <w:docPart w:val="B05A0074120C4D7C806836EE51F06BF7"/>
          </w:placeholder>
          <w:dataBinding w:prefixMappings="xmlns:ns0='urn:microsoft-dynamics-nav/reports/Standard_Sales_Cr_Memo_NT/60303/'" w:xpath="/ns0:NavWordReportXmlPart[1]/ns0:Header[1]/ns0:CompanyGiroNo[1]" w:storeItemID="{0876A940-1626-4191-BC66-EBF4B8B60254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34DB074C" w14:textId="77777777" w:rsidR="00873B21" w:rsidRDefault="00873B21" w:rsidP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14:paraId="76B970FE" w14:textId="77777777" w:rsidR="00873B21" w:rsidRP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51D0" w14:textId="77777777" w:rsidR="0080437C" w:rsidRDefault="0080437C" w:rsidP="00E40C63">
      <w:pPr>
        <w:spacing w:after="0"/>
      </w:pPr>
      <w:r>
        <w:separator/>
      </w:r>
    </w:p>
  </w:footnote>
  <w:footnote w:type="continuationSeparator" w:id="0">
    <w:p w14:paraId="74A16388" w14:textId="77777777" w:rsidR="0080437C" w:rsidRDefault="0080437C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14:paraId="1595F918" w14:textId="77777777" w:rsidTr="00AA5C8B">
      <w:tc>
        <w:tcPr>
          <w:tcW w:w="5098" w:type="dxa"/>
        </w:tcPr>
        <w:p w14:paraId="252119BF" w14:textId="174C3515" w:rsidR="00BD4E95" w:rsidRPr="00BD4E95" w:rsidRDefault="00000000" w:rsidP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_Memo_NT/60303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_Memo_NT/60303/'" w:xpath="/ns0:NavWordReportXmlPart[1]/ns0:Header[1]/ns0:DocumentTitle_Lbl[1]" w:storeItemID="{0876A940-1626-4191-BC66-EBF4B8B60254}"/>
              <w:text/>
            </w:sdtPr>
            <w:sdtContent>
              <w:proofErr w:type="spellStart"/>
              <w:r w:rsidR="00BD4E95"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BD4E95"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_Memo_NT/60303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_Memo_NT/60303/'" w:xpath="/ns0:NavWordReportXmlPart[1]/ns0:Header[1]/ns0:DocumentNo[1]" w:storeItemID="{0876A940-1626-4191-BC66-EBF4B8B60254}"/>
              <w:text/>
            </w:sdtPr>
            <w:sdtContent>
              <w:proofErr w:type="spellStart"/>
              <w:r w:rsidR="000E3CA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01E5822B" w14:textId="77777777" w:rsidR="00BD4E95" w:rsidRPr="00DF6462" w:rsidRDefault="00000000" w:rsidP="00BD4E95">
          <w:pPr>
            <w:pStyle w:val="Subtitle"/>
          </w:pPr>
          <w:sdt>
            <w:sdtPr>
              <w:alias w:val="#Nav: /Header/DocumentDate"/>
              <w:tag w:val="#Nav: Standard_Sales_Cr_Memo_NT/60303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_Memo_NT/60303/'" w:xpath="/ns0:NavWordReportXmlPart[1]/ns0:Header[1]/ns0:DocumentDate[1]" w:storeItemID="{0876A940-1626-4191-BC66-EBF4B8B60254}"/>
              <w:text/>
            </w:sdtPr>
            <w:sdtContent>
              <w:proofErr w:type="spellStart"/>
              <w:r w:rsidR="00BD4E95" w:rsidRPr="00DF6462">
                <w:t>DocumentDate</w:t>
              </w:r>
              <w:proofErr w:type="spellEnd"/>
            </w:sdtContent>
          </w:sdt>
        </w:p>
        <w:p w14:paraId="5CBF4D90" w14:textId="17AD6272" w:rsidR="00BD4E95" w:rsidRDefault="00000000" w:rsidP="00BD4E95">
          <w:pPr>
            <w:pStyle w:val="Subtitle"/>
          </w:pPr>
          <w:sdt>
            <w:sdtPr>
              <w:alias w:val="#Nav: /Header/Page_Lbl"/>
              <w:tag w:val="#Nav: Standard_Sales_Cr_Memo_NT/60303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_Memo_NT/60303/'" w:xpath="/ns0:NavWordReportXmlPart[1]/ns0:Header[1]/ns0:Page_Lbl[1]" w:storeItemID="{0876A940-1626-4191-BC66-EBF4B8B60254}"/>
              <w:text/>
            </w:sdtPr>
            <w:sdtContent>
              <w:proofErr w:type="spellStart"/>
              <w:r w:rsidR="000E3CA5">
                <w:t>Page_Lbl</w:t>
              </w:r>
              <w:proofErr w:type="spellEnd"/>
            </w:sdtContent>
          </w:sdt>
          <w:r w:rsidR="00BD4E95" w:rsidRPr="00DF6462">
            <w:t xml:space="preserve">  </w:t>
          </w:r>
          <w:r w:rsidR="00BD4E95" w:rsidRPr="00DF6462">
            <w:fldChar w:fldCharType="begin"/>
          </w:r>
          <w:r w:rsidR="00BD4E95" w:rsidRPr="00DF6462">
            <w:instrText xml:space="preserve"> PAGE  \* Arabic  \* MERGEFORMAT </w:instrText>
          </w:r>
          <w:r w:rsidR="00BD4E95" w:rsidRPr="00DF6462">
            <w:fldChar w:fldCharType="separate"/>
          </w:r>
          <w:r w:rsidR="007A68B4">
            <w:rPr>
              <w:noProof/>
            </w:rPr>
            <w:t>2</w:t>
          </w:r>
          <w:r w:rsidR="00BD4E95" w:rsidRPr="00DF6462">
            <w:fldChar w:fldCharType="end"/>
          </w:r>
          <w:r w:rsidR="00BD4E95" w:rsidRP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14:paraId="320F7205" w14:textId="77777777" w:rsidR="00BD4E95" w:rsidRDefault="00BD4E95" w:rsidP="00BD4E95">
          <w:pPr>
            <w:pStyle w:val="Header"/>
          </w:pPr>
        </w:p>
      </w:tc>
    </w:tr>
  </w:tbl>
  <w:p w14:paraId="3581C7F0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5455"/>
      <w:gridCol w:w="4751"/>
    </w:tblGrid>
    <w:tr w:rsidR="00DD33D0" w:rsidRPr="00D91B5E" w14:paraId="54376AAE" w14:textId="77777777" w:rsidTr="000A7F10">
      <w:tc>
        <w:tcPr>
          <w:tcW w:w="5382" w:type="dxa"/>
        </w:tcPr>
        <w:bookmarkStart w:id="0" w:name="_Hlk139098936" w:displacedByCustomXml="next"/>
        <w:sdt>
          <w:sdtPr>
            <w:rPr>
              <w:rFonts w:ascii="Cambria" w:hAnsi="Cambria"/>
              <w:b/>
              <w:bCs/>
              <w:sz w:val="32"/>
              <w:szCs w:val="32"/>
            </w:rPr>
            <w:alias w:val="#Nav: /Header/CompanyAddress1"/>
            <w:tag w:val="#Nav: Standard_Sales_Cr_Memo_NT/60303"/>
            <w:id w:val="611318044"/>
            <w:placeholder>
              <w:docPart w:val="F6900B57941E415BA060C23091B51AA5"/>
            </w:placeholder>
            <w:dataBinding w:prefixMappings="xmlns:ns0='urn:microsoft-dynamics-nav/reports/Standard_Sales_Cr_Memo_NT/60303/'" w:xpath="/ns0:NavWordReportXmlPart[1]/ns0:Header[1]/ns0:CompanyAddress1[1]" w:storeItemID="{0876A940-1626-4191-BC66-EBF4B8B60254}"/>
            <w:text/>
          </w:sdtPr>
          <w:sdtContent>
            <w:p w14:paraId="28BBE3C4" w14:textId="77777777" w:rsidR="00DD33D0" w:rsidRPr="00DD33D0" w:rsidRDefault="00DD33D0" w:rsidP="00DD33D0">
              <w:pPr>
                <w:pStyle w:val="NoSpacing"/>
                <w:rPr>
                  <w:b/>
                  <w:bCs/>
                  <w:sz w:val="32"/>
                  <w:szCs w:val="32"/>
                </w:rPr>
              </w:pPr>
              <w:r w:rsidRPr="00DD33D0">
                <w:rPr>
                  <w:rFonts w:ascii="Cambria" w:hAnsi="Cambria"/>
                  <w:b/>
                  <w:bCs/>
                  <w:sz w:val="32"/>
                  <w:szCs w:val="32"/>
                </w:rPr>
                <w:t>CompanyAddress1</w:t>
              </w:r>
            </w:p>
          </w:sdtContent>
        </w:sdt>
        <w:p w14:paraId="4B1D9179" w14:textId="77777777" w:rsidR="00DD33D0" w:rsidRPr="000A7F10" w:rsidRDefault="00000000" w:rsidP="00DD33D0">
          <w:pPr>
            <w:pStyle w:val="NoSpacing"/>
            <w:rPr>
              <w:rStyle w:val="Strong"/>
              <w:rFonts w:ascii="Cambria" w:hAnsi="Cambria" w:cstheme="minorHAnsi"/>
            </w:rPr>
          </w:pPr>
          <w:sdt>
            <w:sdtPr>
              <w:rPr>
                <w:rStyle w:val="Strong"/>
                <w:rFonts w:ascii="Cambria" w:hAnsi="Cambria" w:cstheme="minorHAnsi"/>
                <w:sz w:val="24"/>
                <w:szCs w:val="24"/>
              </w:rPr>
              <w:alias w:val="#Nav: /Header/CompanyAddress2"/>
              <w:tag w:val="#Nav: Standard_Sales_Cr_Memo_NT/60303"/>
              <w:id w:val="245295"/>
              <w:placeholder>
                <w:docPart w:val="F6900B57941E415BA060C23091B51AA5"/>
              </w:placeholder>
              <w:dataBinding w:prefixMappings="xmlns:ns0='urn:microsoft-dynamics-nav/reports/Standard_Sales_Cr_Memo_NT/60303/'" w:xpath="/ns0:NavWordReportXmlPart[1]/ns0:Header[1]/ns0:CompanyAddress2[1]" w:storeItemID="{0876A940-1626-4191-BC66-EBF4B8B60254}"/>
              <w:text/>
            </w:sdtPr>
            <w:sdtContent>
              <w:r w:rsidR="00DD33D0" w:rsidRPr="000A7F10">
                <w:rPr>
                  <w:rStyle w:val="Strong"/>
                  <w:rFonts w:ascii="Cambria" w:hAnsi="Cambria" w:cstheme="minorHAnsi"/>
                  <w:sz w:val="24"/>
                  <w:szCs w:val="24"/>
                </w:rPr>
                <w:t>CompanyAddress2</w:t>
              </w:r>
            </w:sdtContent>
          </w:sdt>
        </w:p>
        <w:p w14:paraId="48629C6F" w14:textId="77777777" w:rsidR="00DD33D0" w:rsidRPr="00D91B5E" w:rsidRDefault="00000000" w:rsidP="00DD33D0">
          <w:pPr>
            <w:pStyle w:val="NoSpacing"/>
            <w:rPr>
              <w:rStyle w:val="Strong"/>
              <w:b w:val="0"/>
              <w:sz w:val="24"/>
              <w:szCs w:val="24"/>
            </w:rPr>
          </w:pPr>
          <w:sdt>
            <w:sdtPr>
              <w:rPr>
                <w:rStyle w:val="Strong"/>
                <w:rFonts w:ascii="Cambria" w:hAnsi="Cambria" w:cstheme="minorHAnsi"/>
                <w:b w:val="0"/>
                <w:bCs w:val="0"/>
                <w:sz w:val="24"/>
                <w:szCs w:val="24"/>
              </w:rPr>
              <w:alias w:val="#Nav: /Header/CompanyAddress3"/>
              <w:tag w:val="#Nav: Standard_Sales_Cr_Memo_NT/60303"/>
              <w:id w:val="-1397587467"/>
              <w:placeholder>
                <w:docPart w:val="F6900B57941E415BA060C23091B51AA5"/>
              </w:placeholder>
              <w:dataBinding w:prefixMappings="xmlns:ns0='urn:microsoft-dynamics-nav/reports/Standard_Sales_Cr_Memo_NT/60303/'" w:xpath="/ns0:NavWordReportXmlPart[1]/ns0:Header[1]/ns0:CompanyAddress3[1]" w:storeItemID="{0876A940-1626-4191-BC66-EBF4B8B60254}"/>
              <w:text/>
            </w:sdtPr>
            <w:sdtContent>
              <w:r w:rsidR="00DD33D0" w:rsidRPr="000A7F10">
                <w:rPr>
                  <w:rStyle w:val="Strong"/>
                  <w:rFonts w:ascii="Cambria" w:hAnsi="Cambria" w:cstheme="minorHAnsi"/>
                  <w:b w:val="0"/>
                  <w:bCs w:val="0"/>
                  <w:sz w:val="24"/>
                  <w:szCs w:val="24"/>
                </w:rPr>
                <w:t>CompanyAddress3</w:t>
              </w:r>
            </w:sdtContent>
          </w:sdt>
        </w:p>
        <w:p w14:paraId="0A182120" w14:textId="77777777" w:rsidR="00DD33D0" w:rsidRPr="00D91B5E" w:rsidRDefault="00000000" w:rsidP="00DD33D0">
          <w:pPr>
            <w:pStyle w:val="NoSpacing"/>
          </w:pPr>
          <w:sdt>
            <w:sdtPr>
              <w:rPr>
                <w:rStyle w:val="Strong"/>
                <w:rFonts w:ascii="Cambria" w:hAnsi="Cambria" w:cstheme="minorHAnsi"/>
                <w:b w:val="0"/>
                <w:bCs w:val="0"/>
                <w:sz w:val="24"/>
                <w:szCs w:val="24"/>
              </w:rPr>
              <w:alias w:val="#Nav: /Header/CompanyPhoneNo_Lbl"/>
              <w:tag w:val="#Nav: Standard_Sales_Cr_Memo_NT/60303"/>
              <w:id w:val="1168985877"/>
              <w:placeholder>
                <w:docPart w:val="0A88A5D26E9147259C4B70AD874E3375"/>
              </w:placeholder>
              <w:dataBinding w:prefixMappings="xmlns:ns0='urn:microsoft-dynamics-nav/reports/Standard_Sales_Cr_Memo_NT/60303/'" w:xpath="/ns0:NavWordReportXmlPart[1]/ns0:Header[1]/ns0:CompanyPhoneNo_Lbl[1]" w:storeItemID="{0876A940-1626-4191-BC66-EBF4B8B60254}"/>
              <w:text/>
            </w:sdtPr>
            <w:sdtContent>
              <w:r w:rsidR="00DD33D0" w:rsidRPr="000A7F10">
                <w:rPr>
                  <w:rStyle w:val="Strong"/>
                  <w:rFonts w:ascii="Cambria" w:hAnsi="Cambria" w:cstheme="minorHAnsi"/>
                  <w:b w:val="0"/>
                  <w:bCs w:val="0"/>
                  <w:sz w:val="24"/>
                  <w:szCs w:val="24"/>
                </w:rPr>
                <w:t>CompanyPhoneNo_Lbl</w:t>
              </w:r>
            </w:sdtContent>
          </w:sdt>
          <w:r w:rsidR="00DD33D0" w:rsidRPr="00D91B5E">
            <w:t xml:space="preserve"> </w:t>
          </w:r>
          <w:sdt>
            <w:sdtPr>
              <w:rPr>
                <w:rStyle w:val="Strong"/>
                <w:b w:val="0"/>
                <w:bCs w:val="0"/>
                <w:sz w:val="24"/>
                <w:szCs w:val="24"/>
              </w:rPr>
              <w:alias w:val="#Nav: /Header/CompanyPhoneNo"/>
              <w:tag w:val="#Nav: Standard_Sales_Cr_Memo_NT/60303"/>
              <w:id w:val="-2015218065"/>
              <w:placeholder>
                <w:docPart w:val="0A88A5D26E9147259C4B70AD874E3375"/>
              </w:placeholder>
              <w:dataBinding w:prefixMappings="xmlns:ns0='urn:microsoft-dynamics-nav/reports/Standard_Sales_Cr_Memo_NT/60303/'" w:xpath="/ns0:NavWordReportXmlPart[1]/ns0:Header[1]/ns0:CompanyPhoneNo[1]" w:storeItemID="{0876A940-1626-4191-BC66-EBF4B8B60254}"/>
              <w:text/>
            </w:sdtPr>
            <w:sdtContent>
              <w:r w:rsidR="00DD33D0" w:rsidRPr="000A7F10">
                <w:rPr>
                  <w:rStyle w:val="Strong"/>
                  <w:b w:val="0"/>
                  <w:bCs w:val="0"/>
                  <w:sz w:val="24"/>
                  <w:szCs w:val="24"/>
                </w:rPr>
                <w:t>CompanyPhoneNo</w:t>
              </w:r>
            </w:sdtContent>
          </w:sdt>
        </w:p>
        <w:sdt>
          <w:sdtPr>
            <w:rPr>
              <w:rStyle w:val="Strong"/>
              <w:rFonts w:ascii="Cambria" w:hAnsi="Cambria" w:cstheme="minorHAnsi"/>
              <w:b w:val="0"/>
              <w:bCs w:val="0"/>
              <w:sz w:val="24"/>
              <w:szCs w:val="24"/>
            </w:rPr>
            <w:alias w:val="#Nav: /Header/CmpInfoEmail"/>
            <w:tag w:val="#Nav: Standard_Sales_Cr_Memo_NT/60303"/>
            <w:id w:val="-636410617"/>
            <w:placeholder>
              <w:docPart w:val="991E8C4921BD413DA5785EAC64ECA8E5"/>
            </w:placeholder>
            <w:dataBinding w:prefixMappings="xmlns:ns0='urn:microsoft-dynamics-nav/reports/Standard_Sales_Cr_Memo_NT/60303/'" w:xpath="/ns0:NavWordReportXmlPart[1]/ns0:Header[1]/ns0:CmpInfoEmail[1]" w:storeItemID="{0876A940-1626-4191-BC66-EBF4B8B60254}"/>
            <w:text/>
          </w:sdtPr>
          <w:sdtContent>
            <w:p w14:paraId="5ABB7116" w14:textId="77777777" w:rsidR="00DD33D0" w:rsidRPr="00D91B5E" w:rsidRDefault="00DD33D0" w:rsidP="00DD33D0">
              <w:pPr>
                <w:pStyle w:val="NoSpacing"/>
              </w:pPr>
              <w:proofErr w:type="spellStart"/>
              <w:r w:rsidRPr="000A7F10">
                <w:rPr>
                  <w:rStyle w:val="Strong"/>
                  <w:rFonts w:ascii="Cambria" w:hAnsi="Cambria" w:cstheme="minorHAnsi"/>
                  <w:b w:val="0"/>
                  <w:bCs w:val="0"/>
                  <w:sz w:val="24"/>
                  <w:szCs w:val="24"/>
                </w:rPr>
                <w:t>CmpInfoEmail</w:t>
              </w:r>
              <w:proofErr w:type="spellEnd"/>
            </w:p>
          </w:sdtContent>
        </w:sdt>
        <w:sdt>
          <w:sdtPr>
            <w:rPr>
              <w:rStyle w:val="Strong"/>
              <w:rFonts w:ascii="Cambria" w:hAnsi="Cambria" w:cstheme="minorHAnsi"/>
              <w:b w:val="0"/>
              <w:bCs w:val="0"/>
              <w:sz w:val="24"/>
              <w:szCs w:val="24"/>
            </w:rPr>
            <w:alias w:val="#Nav: /Header/VatInfo"/>
            <w:tag w:val="#Nav: Standard_Sales_Cr_Memo_NT/60303"/>
            <w:id w:val="-575209734"/>
            <w:placeholder>
              <w:docPart w:val="991E8C4921BD413DA5785EAC64ECA8E5"/>
            </w:placeholder>
            <w:dataBinding w:prefixMappings="xmlns:ns0='urn:microsoft-dynamics-nav/reports/Standard_Sales_Cr_Memo_NT/60303/'" w:xpath="/ns0:NavWordReportXmlPart[1]/ns0:Header[1]/ns0:VatInfo[1]" w:storeItemID="{0876A940-1626-4191-BC66-EBF4B8B60254}"/>
            <w:text/>
          </w:sdtPr>
          <w:sdtContent>
            <w:p w14:paraId="63EE3620" w14:textId="77777777" w:rsidR="00DD33D0" w:rsidRPr="00D91B5E" w:rsidRDefault="00DD33D0" w:rsidP="00DD33D0">
              <w:pPr>
                <w:pStyle w:val="NoSpacing"/>
                <w:rPr>
                  <w:rStyle w:val="Strong"/>
                  <w:b w:val="0"/>
                </w:rPr>
              </w:pPr>
              <w:proofErr w:type="spellStart"/>
              <w:r w:rsidRPr="000A7F10">
                <w:rPr>
                  <w:rStyle w:val="Strong"/>
                  <w:rFonts w:ascii="Cambria" w:hAnsi="Cambria" w:cstheme="minorHAnsi"/>
                  <w:b w:val="0"/>
                  <w:bCs w:val="0"/>
                  <w:sz w:val="24"/>
                  <w:szCs w:val="24"/>
                </w:rPr>
                <w:t>VatInfo</w:t>
              </w:r>
              <w:proofErr w:type="spellEnd"/>
            </w:p>
          </w:sdtContent>
        </w:sdt>
        <w:sdt>
          <w:sdtPr>
            <w:rPr>
              <w:rStyle w:val="Strong"/>
              <w:rFonts w:ascii="Cambria" w:hAnsi="Cambria" w:cstheme="minorHAnsi"/>
              <w:b w:val="0"/>
              <w:bCs w:val="0"/>
              <w:sz w:val="24"/>
              <w:szCs w:val="24"/>
            </w:rPr>
            <w:alias w:val="#Nav: /Header/TICInfo"/>
            <w:tag w:val="#Nav: Standard_Sales_Cr_Memo_NT/60303"/>
            <w:id w:val="562678923"/>
            <w:placeholder>
              <w:docPart w:val="991E8C4921BD413DA5785EAC64ECA8E5"/>
            </w:placeholder>
            <w:dataBinding w:prefixMappings="xmlns:ns0='urn:microsoft-dynamics-nav/reports/Standard_Sales_Cr_Memo_NT/60303/'" w:xpath="/ns0:NavWordReportXmlPart[1]/ns0:Header[1]/ns0:TICInfo[1]" w:storeItemID="{0876A940-1626-4191-BC66-EBF4B8B60254}"/>
            <w:text/>
          </w:sdtPr>
          <w:sdtContent>
            <w:p w14:paraId="449F615C" w14:textId="77777777" w:rsidR="00DD33D0" w:rsidRPr="00D91B5E" w:rsidRDefault="00DD33D0" w:rsidP="00DD33D0">
              <w:pPr>
                <w:pStyle w:val="NoSpacing"/>
              </w:pPr>
              <w:proofErr w:type="spellStart"/>
              <w:r w:rsidRPr="000A7F10">
                <w:rPr>
                  <w:rStyle w:val="Strong"/>
                  <w:rFonts w:ascii="Cambria" w:hAnsi="Cambria" w:cstheme="minorHAnsi"/>
                  <w:b w:val="0"/>
                  <w:bCs w:val="0"/>
                  <w:sz w:val="24"/>
                  <w:szCs w:val="24"/>
                </w:rPr>
                <w:t>TICInfo</w:t>
              </w:r>
              <w:proofErr w:type="spellEnd"/>
            </w:p>
          </w:sdtContent>
        </w:sdt>
      </w:tc>
      <w:sdt>
        <w:sdtPr>
          <w:alias w:val="#Nav: /Header/CompanyPicture"/>
          <w:tag w:val="#Nav: Standard_Sales_Cr_Memo_NT/60303"/>
          <w:id w:val="1556119624"/>
          <w:dataBinding w:prefixMappings="xmlns:ns0='urn:microsoft-dynamics-nav/reports/Standard_Sales_Cr_Memo_NT/60303/'" w:xpath="/ns0:NavWordReportXmlPart[1]/ns0:Header[1]/ns0:CompanyPicture[1]" w:storeItemID="{0876A940-1626-4191-BC66-EBF4B8B60254}"/>
          <w:picture/>
        </w:sdtPr>
        <w:sdtContent>
          <w:tc>
            <w:tcPr>
              <w:tcW w:w="4688" w:type="dxa"/>
            </w:tcPr>
            <w:p w14:paraId="3166EA4D" w14:textId="77777777" w:rsidR="00DD33D0" w:rsidRPr="00D91B5E" w:rsidRDefault="00DD33D0" w:rsidP="00DD33D0">
              <w:pPr>
                <w:pStyle w:val="Header"/>
                <w:jc w:val="right"/>
              </w:pPr>
              <w:r w:rsidRPr="00D91B5E">
                <w:rPr>
                  <w:noProof/>
                  <w:lang w:val="da-DK" w:eastAsia="da-DK"/>
                </w:rPr>
                <w:drawing>
                  <wp:inline distT="0" distB="0" distL="0" distR="0" wp14:anchorId="6D0485D3" wp14:editId="618EF014">
                    <wp:extent cx="800472" cy="800472"/>
                    <wp:effectExtent l="0" t="0" r="0" b="0"/>
                    <wp:docPr id="5" name="Pictur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00472" cy="800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bookmarkEnd w:id="0"/>
  </w:tbl>
  <w:p w14:paraId="4DA1CE0D" w14:textId="77777777"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A7F10"/>
    <w:rsid w:val="000D5A6D"/>
    <w:rsid w:val="000E071F"/>
    <w:rsid w:val="000E3CA5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429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D7148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0437C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A7A03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4917"/>
    <w:rsid w:val="00B57659"/>
    <w:rsid w:val="00B60D54"/>
    <w:rsid w:val="00B7270F"/>
    <w:rsid w:val="00B8205C"/>
    <w:rsid w:val="00B86BCD"/>
    <w:rsid w:val="00B91CA1"/>
    <w:rsid w:val="00B93E1C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D33D0"/>
    <w:rsid w:val="00DF30F1"/>
    <w:rsid w:val="00DF3EB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1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00B57941E415BA060C23091B5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C317A-FD5C-435C-B0FF-511331305710}"/>
      </w:docPartPr>
      <w:docPartBody>
        <w:p w:rsidR="003A12E9" w:rsidRDefault="0096349F" w:rsidP="0096349F">
          <w:pPr>
            <w:pStyle w:val="F6900B57941E415BA060C23091B51AA5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0A88A5D26E9147259C4B70AD874E3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375A-2F0C-4945-9F74-B5BE51645F96}"/>
      </w:docPartPr>
      <w:docPartBody>
        <w:p w:rsidR="003A12E9" w:rsidRDefault="0096349F" w:rsidP="0096349F">
          <w:pPr>
            <w:pStyle w:val="0A88A5D26E9147259C4B70AD874E3375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991E8C4921BD413DA5785EAC64ECA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2BF1-1D3F-4AE4-8806-BE46009EF962}"/>
      </w:docPartPr>
      <w:docPartBody>
        <w:p w:rsidR="003A12E9" w:rsidRDefault="0096349F" w:rsidP="0096349F">
          <w:pPr>
            <w:pStyle w:val="991E8C4921BD413DA5785EAC64ECA8E5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8AA961B50240E8ACF0ACB74E43D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4DAB1-6BF7-4F9E-955D-6823AD50CE82}"/>
      </w:docPartPr>
      <w:docPartBody>
        <w:p w:rsidR="00A97E7C" w:rsidRDefault="00D32312" w:rsidP="00D32312">
          <w:pPr>
            <w:pStyle w:val="E08AA961B50240E8ACF0ACB74E43D400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464C17F80958481DAD0AFB1003D62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B71AC-38DD-4C17-86D8-C348FD3B24B8}"/>
      </w:docPartPr>
      <w:docPartBody>
        <w:p w:rsidR="00A97E7C" w:rsidRDefault="00D32312" w:rsidP="00D32312">
          <w:pPr>
            <w:pStyle w:val="464C17F80958481DAD0AFB1003D628D1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349D71FA6D4FDFA2D74F1BED269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22434-42A9-456D-9197-BA84AC717CD4}"/>
      </w:docPartPr>
      <w:docPartBody>
        <w:p w:rsidR="00A97E7C" w:rsidRDefault="00D32312" w:rsidP="00D32312">
          <w:pPr>
            <w:pStyle w:val="1A349D71FA6D4FDFA2D74F1BED2694BC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A3C7C21559C14FA4BC94C3EDD162A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05B69-43DA-4778-8C08-1D356CFD65B8}"/>
      </w:docPartPr>
      <w:docPartBody>
        <w:p w:rsidR="00A97E7C" w:rsidRDefault="00D32312" w:rsidP="00D32312">
          <w:pPr>
            <w:pStyle w:val="A3C7C21559C14FA4BC94C3EDD162A051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CC62E0865349E6ADE26500FEA05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0A923-4521-40D6-BFC6-1FF1C407E1A3}"/>
      </w:docPartPr>
      <w:docPartBody>
        <w:p w:rsidR="00A97E7C" w:rsidRDefault="00D32312" w:rsidP="00D32312">
          <w:pPr>
            <w:pStyle w:val="76CC62E0865349E6ADE26500FEA05218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27C1242FF446C3924391CED37FD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A304B-5A42-464C-8E0F-E8966C668181}"/>
      </w:docPartPr>
      <w:docPartBody>
        <w:p w:rsidR="00A97E7C" w:rsidRDefault="00D32312" w:rsidP="00D32312">
          <w:pPr>
            <w:pStyle w:val="1827C1242FF446C3924391CED37FDAD7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2BDF075CEB904E4EA9C4A7DC666D5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F5A04-2429-4CE1-8D5F-40EAFB1EBF23}"/>
      </w:docPartPr>
      <w:docPartBody>
        <w:p w:rsidR="00A97E7C" w:rsidRDefault="00D32312" w:rsidP="00D32312">
          <w:pPr>
            <w:pStyle w:val="2BDF075CEB904E4EA9C4A7DC666D5FB8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733650C76043A2B5EAE34B59F83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5428E-4B1E-4B92-B8FC-4E484BAB519E}"/>
      </w:docPartPr>
      <w:docPartBody>
        <w:p w:rsidR="00A97E7C" w:rsidRDefault="00D32312" w:rsidP="00D32312">
          <w:pPr>
            <w:pStyle w:val="D0733650C76043A2B5EAE34B59F8326F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E30F757FF94E788A9C333EB77F9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316C2-2889-40E5-B403-F7F0D51B3315}"/>
      </w:docPartPr>
      <w:docPartBody>
        <w:p w:rsidR="00A97E7C" w:rsidRDefault="00D32312" w:rsidP="00D32312">
          <w:pPr>
            <w:pStyle w:val="3CE30F757FF94E788A9C333EB77F9A78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F811DFCFCB4226ABC654ACB82ED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9F1E3-5E7E-48B9-91C4-E9D1D2C76541}"/>
      </w:docPartPr>
      <w:docPartBody>
        <w:p w:rsidR="00A97E7C" w:rsidRDefault="00D32312" w:rsidP="00D32312">
          <w:pPr>
            <w:pStyle w:val="7BF811DFCFCB4226ABC654ACB82EDF78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B8141935BC41ED8A1BA40D1B44C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5F31-E5D5-4ED9-96DD-61EEF52A32C6}"/>
      </w:docPartPr>
      <w:docPartBody>
        <w:p w:rsidR="00A97E7C" w:rsidRDefault="00D32312" w:rsidP="00D32312">
          <w:pPr>
            <w:pStyle w:val="83B8141935BC41ED8A1BA40D1B44C0E2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6F6AA8C0784FA2B90B123872AF8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1673-46CB-42D0-A65A-5F9600FBF283}"/>
      </w:docPartPr>
      <w:docPartBody>
        <w:p w:rsidR="00A97E7C" w:rsidRDefault="00D32312" w:rsidP="00D32312">
          <w:pPr>
            <w:pStyle w:val="216F6AA8C0784FA2B90B123872AF873A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C21F74D004B8A96B1293AF32FA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6519-20DD-40AB-8C9A-E7EFF652835B}"/>
      </w:docPartPr>
      <w:docPartBody>
        <w:p w:rsidR="00A97E7C" w:rsidRDefault="00D32312" w:rsidP="00D32312">
          <w:pPr>
            <w:pStyle w:val="FD2C21F74D004B8A96B1293AF32FA406"/>
          </w:pPr>
          <w:r w:rsidRPr="007E68A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A12E9"/>
    <w:rsid w:val="003A4322"/>
    <w:rsid w:val="003F65E8"/>
    <w:rsid w:val="0044675D"/>
    <w:rsid w:val="0070272D"/>
    <w:rsid w:val="00715456"/>
    <w:rsid w:val="00776458"/>
    <w:rsid w:val="007D6AAE"/>
    <w:rsid w:val="008E0D2D"/>
    <w:rsid w:val="008F7AC0"/>
    <w:rsid w:val="00945954"/>
    <w:rsid w:val="0096349F"/>
    <w:rsid w:val="009A0924"/>
    <w:rsid w:val="009C647B"/>
    <w:rsid w:val="009F034B"/>
    <w:rsid w:val="009F2F42"/>
    <w:rsid w:val="00A268AC"/>
    <w:rsid w:val="00A97E7C"/>
    <w:rsid w:val="00AF2EBE"/>
    <w:rsid w:val="00B243DB"/>
    <w:rsid w:val="00CF76A8"/>
    <w:rsid w:val="00D32312"/>
    <w:rsid w:val="00DB65E8"/>
    <w:rsid w:val="00E04FEE"/>
    <w:rsid w:val="00E76BA6"/>
    <w:rsid w:val="00E96142"/>
    <w:rsid w:val="00EE3E56"/>
    <w:rsid w:val="00F523C1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312"/>
    <w:rPr>
      <w:color w:val="808080"/>
    </w:rPr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  <w:style w:type="paragraph" w:customStyle="1" w:styleId="F6900B57941E415BA060C23091B51AA5">
    <w:name w:val="F6900B57941E415BA060C23091B51AA5"/>
    <w:rsid w:val="0096349F"/>
    <w:rPr>
      <w:kern w:val="2"/>
      <w:lang w:val="en-GB" w:eastAsia="en-GB"/>
      <w14:ligatures w14:val="standardContextual"/>
    </w:rPr>
  </w:style>
  <w:style w:type="paragraph" w:customStyle="1" w:styleId="0A88A5D26E9147259C4B70AD874E3375">
    <w:name w:val="0A88A5D26E9147259C4B70AD874E3375"/>
    <w:rsid w:val="0096349F"/>
    <w:rPr>
      <w:kern w:val="2"/>
      <w:lang w:val="en-GB" w:eastAsia="en-GB"/>
      <w14:ligatures w14:val="standardContextual"/>
    </w:rPr>
  </w:style>
  <w:style w:type="paragraph" w:customStyle="1" w:styleId="991E8C4921BD413DA5785EAC64ECA8E5">
    <w:name w:val="991E8C4921BD413DA5785EAC64ECA8E5"/>
    <w:rsid w:val="0096349F"/>
    <w:rPr>
      <w:kern w:val="2"/>
      <w:lang w:val="en-GB" w:eastAsia="en-GB"/>
      <w14:ligatures w14:val="standardContextual"/>
    </w:rPr>
  </w:style>
  <w:style w:type="paragraph" w:customStyle="1" w:styleId="E08AA961B50240E8ACF0ACB74E43D400">
    <w:name w:val="E08AA961B50240E8ACF0ACB74E43D400"/>
    <w:rsid w:val="00D32312"/>
    <w:rPr>
      <w:kern w:val="2"/>
      <w:lang w:val="en-GB" w:eastAsia="en-GB"/>
      <w14:ligatures w14:val="standardContextual"/>
    </w:rPr>
  </w:style>
  <w:style w:type="paragraph" w:customStyle="1" w:styleId="464C17F80958481DAD0AFB1003D628D1">
    <w:name w:val="464C17F80958481DAD0AFB1003D628D1"/>
    <w:rsid w:val="00D32312"/>
    <w:rPr>
      <w:kern w:val="2"/>
      <w:lang w:val="en-GB" w:eastAsia="en-GB"/>
      <w14:ligatures w14:val="standardContextual"/>
    </w:rPr>
  </w:style>
  <w:style w:type="paragraph" w:customStyle="1" w:styleId="1A349D71FA6D4FDFA2D74F1BED2694BC">
    <w:name w:val="1A349D71FA6D4FDFA2D74F1BED2694BC"/>
    <w:rsid w:val="00D32312"/>
    <w:rPr>
      <w:kern w:val="2"/>
      <w:lang w:val="en-GB" w:eastAsia="en-GB"/>
      <w14:ligatures w14:val="standardContextual"/>
    </w:rPr>
  </w:style>
  <w:style w:type="paragraph" w:customStyle="1" w:styleId="A3C7C21559C14FA4BC94C3EDD162A051">
    <w:name w:val="A3C7C21559C14FA4BC94C3EDD162A051"/>
    <w:rsid w:val="00D32312"/>
    <w:rPr>
      <w:kern w:val="2"/>
      <w:lang w:val="en-GB" w:eastAsia="en-GB"/>
      <w14:ligatures w14:val="standardContextual"/>
    </w:rPr>
  </w:style>
  <w:style w:type="paragraph" w:customStyle="1" w:styleId="76CC62E0865349E6ADE26500FEA05218">
    <w:name w:val="76CC62E0865349E6ADE26500FEA05218"/>
    <w:rsid w:val="00D32312"/>
    <w:rPr>
      <w:kern w:val="2"/>
      <w:lang w:val="en-GB" w:eastAsia="en-GB"/>
      <w14:ligatures w14:val="standardContextual"/>
    </w:rPr>
  </w:style>
  <w:style w:type="paragraph" w:customStyle="1" w:styleId="1827C1242FF446C3924391CED37FDAD7">
    <w:name w:val="1827C1242FF446C3924391CED37FDAD7"/>
    <w:rsid w:val="00D32312"/>
    <w:rPr>
      <w:kern w:val="2"/>
      <w:lang w:val="en-GB" w:eastAsia="en-GB"/>
      <w14:ligatures w14:val="standardContextual"/>
    </w:rPr>
  </w:style>
  <w:style w:type="paragraph" w:customStyle="1" w:styleId="2BDF075CEB904E4EA9C4A7DC666D5FB8">
    <w:name w:val="2BDF075CEB904E4EA9C4A7DC666D5FB8"/>
    <w:rsid w:val="00D32312"/>
    <w:rPr>
      <w:kern w:val="2"/>
      <w:lang w:val="en-GB" w:eastAsia="en-GB"/>
      <w14:ligatures w14:val="standardContextual"/>
    </w:rPr>
  </w:style>
  <w:style w:type="paragraph" w:customStyle="1" w:styleId="D0733650C76043A2B5EAE34B59F8326F">
    <w:name w:val="D0733650C76043A2B5EAE34B59F8326F"/>
    <w:rsid w:val="00D32312"/>
    <w:rPr>
      <w:kern w:val="2"/>
      <w:lang w:val="en-GB" w:eastAsia="en-GB"/>
      <w14:ligatures w14:val="standardContextual"/>
    </w:rPr>
  </w:style>
  <w:style w:type="paragraph" w:customStyle="1" w:styleId="3CE30F757FF94E788A9C333EB77F9A78">
    <w:name w:val="3CE30F757FF94E788A9C333EB77F9A78"/>
    <w:rsid w:val="00D32312"/>
    <w:rPr>
      <w:kern w:val="2"/>
      <w:lang w:val="en-GB" w:eastAsia="en-GB"/>
      <w14:ligatures w14:val="standardContextual"/>
    </w:rPr>
  </w:style>
  <w:style w:type="paragraph" w:customStyle="1" w:styleId="7BF811DFCFCB4226ABC654ACB82EDF78">
    <w:name w:val="7BF811DFCFCB4226ABC654ACB82EDF78"/>
    <w:rsid w:val="00D32312"/>
    <w:rPr>
      <w:kern w:val="2"/>
      <w:lang w:val="en-GB" w:eastAsia="en-GB"/>
      <w14:ligatures w14:val="standardContextual"/>
    </w:rPr>
  </w:style>
  <w:style w:type="paragraph" w:customStyle="1" w:styleId="83B8141935BC41ED8A1BA40D1B44C0E2">
    <w:name w:val="83B8141935BC41ED8A1BA40D1B44C0E2"/>
    <w:rsid w:val="00D32312"/>
    <w:rPr>
      <w:kern w:val="2"/>
      <w:lang w:val="en-GB" w:eastAsia="en-GB"/>
      <w14:ligatures w14:val="standardContextual"/>
    </w:rPr>
  </w:style>
  <w:style w:type="paragraph" w:customStyle="1" w:styleId="216F6AA8C0784FA2B90B123872AF873A">
    <w:name w:val="216F6AA8C0784FA2B90B123872AF873A"/>
    <w:rsid w:val="00D32312"/>
    <w:rPr>
      <w:kern w:val="2"/>
      <w:lang w:val="en-GB" w:eastAsia="en-GB"/>
      <w14:ligatures w14:val="standardContextual"/>
    </w:rPr>
  </w:style>
  <w:style w:type="paragraph" w:customStyle="1" w:styleId="FD2C21F74D004B8A96B1293AF32FA406">
    <w:name w:val="FD2C21F74D004B8A96B1293AF32FA406"/>
    <w:rsid w:val="00D32312"/>
    <w:rPr>
      <w:kern w:val="2"/>
      <w:lang w:val="en-GB" w:eastAsia="en-GB"/>
      <w14:ligatures w14:val="standardContextual"/>
    </w:rPr>
  </w:style>
  <w:style w:type="paragraph" w:customStyle="1" w:styleId="DB3CA1164B49493084629B99BEF259C5">
    <w:name w:val="DB3CA1164B49493084629B99BEF259C5"/>
    <w:rsid w:val="00D32312"/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C r _ M e m o _ N T / 6 0 3 0 3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m p I n f o E m a i l > C m p I n f o E m a i l < / C m p I n f o E m a i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L b l > C u r r e n c y L b l < / C u r r e n c y L b l >  
         < C u r r S y m b o l H e a d e r > C u r r S y m b o l H e a d e r < / C u r r S y m b o l H e a d e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I C I n f o > T I C I n f o < / T I C I n f o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I n f o > V a t I n f o < / V a t I n f o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6A940-1626-4191-BC66-EBF4B8B60254}">
  <ds:schemaRefs>
    <ds:schemaRef ds:uri="urn:microsoft-dynamics-nav/reports/Standard_Sales_Cr_Memo_NT/60303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2023-07-01T08:02:00Z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